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D77" w:rsidRPr="00BC0616" w:rsidRDefault="00172D77" w:rsidP="00172D77">
      <w:pPr>
        <w:spacing w:before="120"/>
        <w:ind w:left="2880"/>
        <w:rPr>
          <w:b/>
          <w:sz w:val="28"/>
        </w:rPr>
      </w:pPr>
      <w:r w:rsidRPr="00BC0616">
        <w:rPr>
          <w:b/>
          <w:sz w:val="28"/>
        </w:rPr>
        <w:t>Summary</w:t>
      </w:r>
    </w:p>
    <w:p w:rsidR="00BA71A5" w:rsidRDefault="00BA71A5" w:rsidP="00BA71A5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BA71A5">
        <w:rPr>
          <w:rFonts w:ascii="Calibri" w:eastAsia="Calibri" w:hAnsi="Calibri"/>
          <w:sz w:val="24"/>
          <w:szCs w:val="22"/>
        </w:rPr>
        <w:t xml:space="preserve">Overall architecture, design, and development of </w:t>
      </w:r>
      <w:r w:rsidR="008F020B" w:rsidRPr="00BA71A5">
        <w:rPr>
          <w:rFonts w:ascii="Calibri" w:eastAsia="Calibri" w:hAnsi="Calibri"/>
          <w:sz w:val="24"/>
          <w:szCs w:val="22"/>
        </w:rPr>
        <w:t>a</w:t>
      </w:r>
      <w:r w:rsidRPr="00BA71A5">
        <w:rPr>
          <w:rFonts w:ascii="Calibri" w:eastAsia="Calibri" w:hAnsi="Calibri"/>
          <w:sz w:val="24"/>
          <w:szCs w:val="22"/>
        </w:rPr>
        <w:t xml:space="preserve"> highly available, fully automated, central build system based on PMEase QuickBuild, Jenkins</w:t>
      </w:r>
      <w:r>
        <w:rPr>
          <w:rFonts w:ascii="Calibri" w:eastAsia="Calibri" w:hAnsi="Calibri"/>
          <w:sz w:val="24"/>
          <w:szCs w:val="22"/>
        </w:rPr>
        <w:t>.</w:t>
      </w:r>
    </w:p>
    <w:p w:rsidR="00BA71A5" w:rsidRDefault="00BA71A5" w:rsidP="00BA71A5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BA71A5">
        <w:rPr>
          <w:rFonts w:ascii="Calibri" w:eastAsia="Calibri" w:hAnsi="Calibri"/>
          <w:sz w:val="24"/>
          <w:szCs w:val="22"/>
        </w:rPr>
        <w:t>Maintain and enhance of existing build script (Apache Ant) and improve build automation and continuous integration support</w:t>
      </w:r>
      <w:r>
        <w:rPr>
          <w:rFonts w:ascii="Calibri" w:eastAsia="Calibri" w:hAnsi="Calibri"/>
          <w:sz w:val="24"/>
          <w:szCs w:val="22"/>
        </w:rPr>
        <w:t>.</w:t>
      </w:r>
    </w:p>
    <w:p w:rsidR="00BA71A5" w:rsidRDefault="00BA71A5" w:rsidP="00BA71A5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BA71A5">
        <w:rPr>
          <w:rFonts w:ascii="Calibri" w:eastAsia="Calibri" w:hAnsi="Calibri"/>
          <w:sz w:val="24"/>
          <w:szCs w:val="22"/>
        </w:rPr>
        <w:t>Develop and apply the latest update of the ISC BIND 9.8.x, 9.9.x, 9.10.x into DNS server</w:t>
      </w:r>
      <w:r>
        <w:rPr>
          <w:rFonts w:ascii="Calibri" w:eastAsia="Calibri" w:hAnsi="Calibri"/>
          <w:sz w:val="24"/>
          <w:szCs w:val="22"/>
        </w:rPr>
        <w:t>.</w:t>
      </w:r>
    </w:p>
    <w:p w:rsidR="00756950" w:rsidRDefault="00BA71A5" w:rsidP="00BA71A5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BA71A5">
        <w:rPr>
          <w:rFonts w:ascii="Calibri" w:eastAsia="Calibri" w:hAnsi="Calibri"/>
          <w:sz w:val="24"/>
          <w:szCs w:val="22"/>
        </w:rPr>
        <w:t>Source co</w:t>
      </w:r>
      <w:r>
        <w:rPr>
          <w:rFonts w:ascii="Calibri" w:eastAsia="Calibri" w:hAnsi="Calibri"/>
          <w:sz w:val="24"/>
          <w:szCs w:val="22"/>
        </w:rPr>
        <w:t xml:space="preserve">de management: IBM Rational ClearCase </w:t>
      </w:r>
      <w:r w:rsidRPr="00BA71A5">
        <w:rPr>
          <w:rFonts w:ascii="Calibri" w:eastAsia="Calibri" w:hAnsi="Calibri"/>
          <w:sz w:val="24"/>
          <w:szCs w:val="22"/>
        </w:rPr>
        <w:t>- manage and troub</w:t>
      </w:r>
      <w:r w:rsidR="00783A65">
        <w:rPr>
          <w:rFonts w:ascii="Calibri" w:eastAsia="Calibri" w:hAnsi="Calibri"/>
          <w:sz w:val="24"/>
          <w:szCs w:val="22"/>
        </w:rPr>
        <w:t>leshooting</w:t>
      </w:r>
      <w:r w:rsidR="00A838BB">
        <w:rPr>
          <w:rFonts w:ascii="Calibri" w:eastAsia="Calibri" w:hAnsi="Calibri"/>
          <w:sz w:val="24"/>
          <w:szCs w:val="22"/>
        </w:rPr>
        <w:t>.</w:t>
      </w:r>
    </w:p>
    <w:p w:rsidR="008F020B" w:rsidRPr="008F020B" w:rsidRDefault="008F020B" w:rsidP="008F020B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>
        <w:rPr>
          <w:rFonts w:ascii="Calibri" w:eastAsia="Calibri" w:hAnsi="Calibri"/>
          <w:sz w:val="24"/>
          <w:szCs w:val="22"/>
        </w:rPr>
        <w:t>D</w:t>
      </w:r>
      <w:r w:rsidRPr="008F020B">
        <w:rPr>
          <w:rFonts w:ascii="Calibri" w:eastAsia="Calibri" w:hAnsi="Calibri"/>
          <w:sz w:val="24"/>
          <w:szCs w:val="22"/>
        </w:rPr>
        <w:t>evelop and customize the</w:t>
      </w:r>
      <w:r>
        <w:rPr>
          <w:rFonts w:ascii="Calibri" w:eastAsia="Calibri" w:hAnsi="Calibri"/>
          <w:sz w:val="24"/>
          <w:szCs w:val="22"/>
        </w:rPr>
        <w:t xml:space="preserve"> Elastichsearch + Logstash + Kib</w:t>
      </w:r>
      <w:r w:rsidR="005011AF">
        <w:rPr>
          <w:rFonts w:ascii="Calibri" w:eastAsia="Calibri" w:hAnsi="Calibri"/>
          <w:sz w:val="24"/>
          <w:szCs w:val="22"/>
        </w:rPr>
        <w:t>ana to</w:t>
      </w:r>
      <w:bookmarkStart w:id="0" w:name="_GoBack"/>
      <w:bookmarkEnd w:id="0"/>
      <w:r w:rsidRPr="008F020B">
        <w:rPr>
          <w:rFonts w:ascii="Calibri" w:eastAsia="Calibri" w:hAnsi="Calibri"/>
          <w:sz w:val="24"/>
          <w:szCs w:val="22"/>
        </w:rPr>
        <w:t xml:space="preserve"> monitor DNS, DHCP,</w:t>
      </w:r>
      <w:r>
        <w:rPr>
          <w:rFonts w:ascii="Calibri" w:eastAsia="Calibri" w:hAnsi="Calibri"/>
          <w:sz w:val="24"/>
          <w:szCs w:val="22"/>
        </w:rPr>
        <w:t xml:space="preserve"> etc.</w:t>
      </w:r>
      <w:r w:rsidRPr="008F020B">
        <w:rPr>
          <w:rFonts w:ascii="Calibri" w:eastAsia="Calibri" w:hAnsi="Calibri"/>
          <w:sz w:val="24"/>
          <w:szCs w:val="22"/>
        </w:rPr>
        <w:t xml:space="preserve"> servers </w:t>
      </w:r>
      <w:r>
        <w:rPr>
          <w:rFonts w:ascii="Calibri" w:eastAsia="Calibri" w:hAnsi="Calibri"/>
          <w:sz w:val="24"/>
          <w:szCs w:val="22"/>
        </w:rPr>
        <w:t xml:space="preserve">in </w:t>
      </w:r>
      <w:r w:rsidRPr="008F020B">
        <w:rPr>
          <w:rFonts w:ascii="Calibri" w:eastAsia="Calibri" w:hAnsi="Calibri"/>
          <w:sz w:val="24"/>
          <w:szCs w:val="22"/>
        </w:rPr>
        <w:t>real time.</w:t>
      </w:r>
    </w:p>
    <w:p w:rsidR="008F020B" w:rsidRPr="00BA71A5" w:rsidRDefault="008F020B" w:rsidP="008F020B">
      <w:pPr>
        <w:pStyle w:val="BodyText"/>
        <w:numPr>
          <w:ilvl w:val="0"/>
          <w:numId w:val="3"/>
        </w:numPr>
        <w:jc w:val="left"/>
        <w:rPr>
          <w:rFonts w:ascii="Calibri" w:eastAsia="Calibri" w:hAnsi="Calibri"/>
          <w:sz w:val="24"/>
          <w:szCs w:val="22"/>
        </w:rPr>
      </w:pPr>
      <w:r w:rsidRPr="008F020B">
        <w:rPr>
          <w:rFonts w:ascii="Calibri" w:eastAsia="Calibri" w:hAnsi="Calibri"/>
          <w:sz w:val="24"/>
          <w:szCs w:val="22"/>
        </w:rPr>
        <w:t>Docker: convert</w:t>
      </w:r>
      <w:r>
        <w:rPr>
          <w:rFonts w:ascii="Calibri" w:eastAsia="Calibri" w:hAnsi="Calibri"/>
          <w:sz w:val="24"/>
          <w:szCs w:val="22"/>
        </w:rPr>
        <w:t xml:space="preserve"> software</w:t>
      </w:r>
      <w:r w:rsidRPr="008F020B">
        <w:rPr>
          <w:rFonts w:ascii="Calibri" w:eastAsia="Calibri" w:hAnsi="Calibri"/>
          <w:sz w:val="24"/>
          <w:szCs w:val="22"/>
        </w:rPr>
        <w:t xml:space="preserve"> to run </w:t>
      </w:r>
      <w:r>
        <w:rPr>
          <w:rFonts w:ascii="Calibri" w:eastAsia="Calibri" w:hAnsi="Calibri"/>
          <w:sz w:val="24"/>
          <w:szCs w:val="22"/>
        </w:rPr>
        <w:t xml:space="preserve">it </w:t>
      </w:r>
      <w:r w:rsidRPr="008F020B">
        <w:rPr>
          <w:rFonts w:ascii="Calibri" w:eastAsia="Calibri" w:hAnsi="Calibri"/>
          <w:sz w:val="24"/>
          <w:szCs w:val="22"/>
        </w:rPr>
        <w:t>in Docker container.</w:t>
      </w:r>
    </w:p>
    <w:p w:rsidR="00DC3A62" w:rsidRDefault="00A15806" w:rsidP="004206AC">
      <w:pPr>
        <w:ind w:left="2880"/>
        <w:jc w:val="both"/>
        <w:rPr>
          <w:rFonts w:ascii="Tahoma" w:hAnsi="Tahoma" w:cs="Tahoma"/>
          <w:color w:val="000000"/>
          <w:sz w:val="27"/>
          <w:szCs w:val="27"/>
        </w:rPr>
      </w:pPr>
      <w:r>
        <w:rPr>
          <w:b/>
          <w:sz w:val="28"/>
        </w:rPr>
        <w:t>Objective</w:t>
      </w:r>
    </w:p>
    <w:p w:rsidR="00A15806" w:rsidRPr="00756950" w:rsidRDefault="00756950" w:rsidP="004206AC">
      <w:pPr>
        <w:ind w:left="2880"/>
        <w:jc w:val="both"/>
        <w:rPr>
          <w:rFonts w:ascii="Tahoma" w:hAnsi="Tahoma" w:cs="Tahoma"/>
          <w:color w:val="000000"/>
          <w:sz w:val="27"/>
          <w:szCs w:val="27"/>
        </w:rPr>
      </w:pPr>
      <w:r w:rsidRPr="00756950">
        <w:rPr>
          <w:sz w:val="24"/>
        </w:rPr>
        <w:t xml:space="preserve">Looking for a professional and friendly environment where I can maximize my contribution with the </w:t>
      </w:r>
      <w:r w:rsidR="007F3624" w:rsidRPr="00BA71A5">
        <w:rPr>
          <w:sz w:val="24"/>
        </w:rPr>
        <w:t xml:space="preserve">continuous integration </w:t>
      </w:r>
      <w:r w:rsidRPr="00756950">
        <w:rPr>
          <w:sz w:val="24"/>
        </w:rPr>
        <w:t>experience I have learn</w:t>
      </w:r>
      <w:r w:rsidR="00DC3A62">
        <w:rPr>
          <w:sz w:val="24"/>
        </w:rPr>
        <w:t>ed</w:t>
      </w:r>
      <w:r w:rsidR="00561C3B">
        <w:rPr>
          <w:sz w:val="24"/>
        </w:rPr>
        <w:t xml:space="preserve"> in the past years</w:t>
      </w:r>
      <w:r w:rsidRPr="00756950">
        <w:rPr>
          <w:sz w:val="24"/>
        </w:rPr>
        <w:t xml:space="preserve">. Opportunity </w:t>
      </w:r>
      <w:r w:rsidR="00886F61">
        <w:rPr>
          <w:sz w:val="24"/>
        </w:rPr>
        <w:t xml:space="preserve">to work directly with </w:t>
      </w:r>
      <w:r w:rsidR="00561C3B">
        <w:rPr>
          <w:sz w:val="24"/>
        </w:rPr>
        <w:t>Western-</w:t>
      </w:r>
      <w:r w:rsidR="00886F61">
        <w:rPr>
          <w:sz w:val="24"/>
        </w:rPr>
        <w:t>based client</w:t>
      </w:r>
      <w:r w:rsidR="00561C3B">
        <w:rPr>
          <w:sz w:val="24"/>
        </w:rPr>
        <w:t>s</w:t>
      </w:r>
      <w:r w:rsidR="00886F61">
        <w:rPr>
          <w:sz w:val="24"/>
        </w:rPr>
        <w:t xml:space="preserve"> and opportunity to practice leading </w:t>
      </w:r>
      <w:r w:rsidR="00561C3B">
        <w:rPr>
          <w:sz w:val="24"/>
        </w:rPr>
        <w:t>skills are</w:t>
      </w:r>
      <w:r w:rsidRPr="00756950">
        <w:rPr>
          <w:sz w:val="24"/>
        </w:rPr>
        <w:t xml:space="preserve"> preferred but a technical position where I can </w:t>
      </w:r>
      <w:r w:rsidR="00DC3A62">
        <w:rPr>
          <w:sz w:val="24"/>
        </w:rPr>
        <w:t>expand the depth of my knowledge in technology</w:t>
      </w:r>
      <w:r w:rsidRPr="00756950">
        <w:rPr>
          <w:sz w:val="24"/>
        </w:rPr>
        <w:t xml:space="preserve"> is also great.</w:t>
      </w:r>
    </w:p>
    <w:p w:rsidR="00753BF7" w:rsidRPr="00172D77" w:rsidRDefault="00753BF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S</w:t>
      </w:r>
      <w:r>
        <w:rPr>
          <w:b/>
          <w:sz w:val="28"/>
        </w:rPr>
        <w:t>kill</w:t>
      </w:r>
      <w:r w:rsidR="00A51242">
        <w:rPr>
          <w:b/>
          <w:sz w:val="28"/>
        </w:rPr>
        <w:t>s</w:t>
      </w:r>
    </w:p>
    <w:p w:rsidR="005E1AEC" w:rsidRDefault="00651BEF" w:rsidP="00422339">
      <w:pPr>
        <w:pStyle w:val="ListParagraph"/>
        <w:numPr>
          <w:ilvl w:val="0"/>
          <w:numId w:val="3"/>
        </w:numPr>
        <w:spacing w:before="60" w:after="60"/>
        <w:rPr>
          <w:sz w:val="24"/>
        </w:rPr>
      </w:pPr>
      <w:r>
        <w:rPr>
          <w:b/>
          <w:sz w:val="24"/>
        </w:rPr>
        <w:t>More than</w:t>
      </w:r>
      <w:r w:rsidR="00D955EF">
        <w:rPr>
          <w:b/>
          <w:sz w:val="24"/>
        </w:rPr>
        <w:t xml:space="preserve"> 3</w:t>
      </w:r>
      <w:r w:rsidR="005E1AEC">
        <w:rPr>
          <w:b/>
          <w:sz w:val="24"/>
        </w:rPr>
        <w:t xml:space="preserve"> years</w:t>
      </w:r>
      <w:r w:rsidR="00422339" w:rsidRPr="00422339">
        <w:rPr>
          <w:sz w:val="24"/>
        </w:rPr>
        <w:t xml:space="preserve">: </w:t>
      </w:r>
      <w:r w:rsidR="00561C3B">
        <w:rPr>
          <w:sz w:val="24"/>
        </w:rPr>
        <w:t>IBM ClearCase SCM, Apache Ant</w:t>
      </w:r>
      <w:r w:rsidR="00595198">
        <w:rPr>
          <w:sz w:val="24"/>
        </w:rPr>
        <w:t xml:space="preserve">, </w:t>
      </w:r>
      <w:r w:rsidR="00F46325">
        <w:rPr>
          <w:sz w:val="24"/>
        </w:rPr>
        <w:t>C, C++,</w:t>
      </w:r>
      <w:r w:rsidR="00561C3B">
        <w:rPr>
          <w:sz w:val="24"/>
        </w:rPr>
        <w:t xml:space="preserve"> QuickBuild, Jenkins, ISC BIND DNS, Java, </w:t>
      </w:r>
      <w:r w:rsidR="00422339" w:rsidRPr="00422339">
        <w:rPr>
          <w:sz w:val="24"/>
        </w:rPr>
        <w:t>JavaScript</w:t>
      </w:r>
      <w:r w:rsidR="002E0C6D">
        <w:rPr>
          <w:sz w:val="24"/>
        </w:rPr>
        <w:t>, HTML</w:t>
      </w:r>
      <w:r w:rsidR="000A7B86">
        <w:rPr>
          <w:sz w:val="24"/>
        </w:rPr>
        <w:t xml:space="preserve">, </w:t>
      </w:r>
      <w:r w:rsidR="00461E91">
        <w:rPr>
          <w:sz w:val="24"/>
        </w:rPr>
        <w:t>SQL, Windows, Linux, Solaris</w:t>
      </w:r>
      <w:r w:rsidR="00A66F3C">
        <w:rPr>
          <w:sz w:val="24"/>
        </w:rPr>
        <w:t>, Git</w:t>
      </w:r>
      <w:r w:rsidR="00331475">
        <w:rPr>
          <w:sz w:val="24"/>
        </w:rPr>
        <w:t>, SVN</w:t>
      </w:r>
      <w:r w:rsidR="005350DE">
        <w:rPr>
          <w:sz w:val="24"/>
        </w:rPr>
        <w:t xml:space="preserve">, Sybase, </w:t>
      </w:r>
      <w:r w:rsidR="00F91A16">
        <w:rPr>
          <w:sz w:val="24"/>
        </w:rPr>
        <w:t>Oracle</w:t>
      </w:r>
      <w:r w:rsidR="00040401">
        <w:rPr>
          <w:sz w:val="24"/>
        </w:rPr>
        <w:t>, InstallAnywhere</w:t>
      </w:r>
      <w:r w:rsidR="00561C3B">
        <w:rPr>
          <w:sz w:val="24"/>
        </w:rPr>
        <w:t>.</w:t>
      </w:r>
    </w:p>
    <w:p w:rsidR="00DC3A62" w:rsidRDefault="005E1AEC" w:rsidP="002814AE">
      <w:pPr>
        <w:pStyle w:val="ListParagraph"/>
        <w:numPr>
          <w:ilvl w:val="0"/>
          <w:numId w:val="3"/>
        </w:numPr>
        <w:spacing w:before="60" w:after="60"/>
        <w:rPr>
          <w:b/>
          <w:sz w:val="28"/>
        </w:rPr>
      </w:pPr>
      <w:r>
        <w:rPr>
          <w:b/>
          <w:sz w:val="24"/>
        </w:rPr>
        <w:t>Knowledgeable</w:t>
      </w:r>
      <w:r w:rsidR="00422339" w:rsidRPr="00422339">
        <w:rPr>
          <w:sz w:val="24"/>
        </w:rPr>
        <w:t>:</w:t>
      </w:r>
      <w:r>
        <w:rPr>
          <w:sz w:val="24"/>
        </w:rPr>
        <w:t xml:space="preserve"> </w:t>
      </w:r>
      <w:r w:rsidR="00561C3B">
        <w:rPr>
          <w:sz w:val="24"/>
        </w:rPr>
        <w:t>Docker</w:t>
      </w:r>
      <w:r w:rsidR="00C137A4">
        <w:rPr>
          <w:sz w:val="24"/>
        </w:rPr>
        <w:t xml:space="preserve">, </w:t>
      </w:r>
      <w:r w:rsidR="00561C3B">
        <w:rPr>
          <w:sz w:val="24"/>
        </w:rPr>
        <w:t xml:space="preserve">ELK (Elasticsearch, Logstash, Kibana) stack, </w:t>
      </w:r>
      <w:r w:rsidR="000A7B86">
        <w:rPr>
          <w:sz w:val="24"/>
        </w:rPr>
        <w:t xml:space="preserve">Perl, </w:t>
      </w:r>
      <w:r w:rsidR="006C4542">
        <w:rPr>
          <w:sz w:val="24"/>
        </w:rPr>
        <w:t>Maven, Gradle</w:t>
      </w:r>
      <w:r w:rsidR="00C17725">
        <w:rPr>
          <w:sz w:val="24"/>
        </w:rPr>
        <w:t>,</w:t>
      </w:r>
      <w:r w:rsidR="00152021">
        <w:rPr>
          <w:sz w:val="24"/>
        </w:rPr>
        <w:t xml:space="preserve"> Hg,</w:t>
      </w:r>
      <w:r w:rsidR="00C17725">
        <w:rPr>
          <w:sz w:val="24"/>
        </w:rPr>
        <w:t xml:space="preserve"> HTML5, </w:t>
      </w:r>
      <w:r w:rsidR="00844328">
        <w:rPr>
          <w:sz w:val="24"/>
        </w:rPr>
        <w:t>JIRA</w:t>
      </w:r>
      <w:r w:rsidR="00224E87">
        <w:rPr>
          <w:sz w:val="24"/>
        </w:rPr>
        <w:t>, Sonar</w:t>
      </w:r>
      <w:r w:rsidR="00561C3B">
        <w:rPr>
          <w:sz w:val="24"/>
        </w:rPr>
        <w:t>Qube</w:t>
      </w:r>
      <w:r w:rsidR="00EB59C7">
        <w:rPr>
          <w:sz w:val="24"/>
        </w:rPr>
        <w:t>,</w:t>
      </w:r>
      <w:r w:rsidR="00561C3B">
        <w:rPr>
          <w:sz w:val="24"/>
        </w:rPr>
        <w:t xml:space="preserve"> Tomcat</w:t>
      </w:r>
      <w:r w:rsidR="00FC3A76">
        <w:rPr>
          <w:sz w:val="24"/>
        </w:rPr>
        <w:t>,</w:t>
      </w:r>
      <w:r w:rsidR="0030010B">
        <w:rPr>
          <w:sz w:val="24"/>
        </w:rPr>
        <w:t xml:space="preserve"> </w:t>
      </w:r>
      <w:r w:rsidR="0030010B" w:rsidRPr="0030010B">
        <w:rPr>
          <w:sz w:val="24"/>
        </w:rPr>
        <w:t>Microsoft Dynamics CRM</w:t>
      </w:r>
      <w:r>
        <w:rPr>
          <w:sz w:val="24"/>
        </w:rPr>
        <w:t>.</w:t>
      </w:r>
    </w:p>
    <w:p w:rsidR="00172D77" w:rsidRPr="002814AE" w:rsidRDefault="00172D77" w:rsidP="002814AE">
      <w:pPr>
        <w:spacing w:before="360"/>
        <w:ind w:left="2880"/>
        <w:rPr>
          <w:b/>
          <w:sz w:val="28"/>
        </w:rPr>
      </w:pPr>
      <w:r w:rsidRPr="002814AE">
        <w:rPr>
          <w:b/>
          <w:sz w:val="28"/>
        </w:rPr>
        <w:t>Experience</w:t>
      </w:r>
    </w:p>
    <w:p w:rsidR="00641999" w:rsidRPr="001F4789" w:rsidRDefault="0061052A" w:rsidP="00641999">
      <w:pPr>
        <w:spacing w:before="120" w:after="0"/>
        <w:ind w:left="2880"/>
        <w:rPr>
          <w:b/>
          <w:color w:val="00B0F0"/>
          <w:sz w:val="24"/>
        </w:rPr>
      </w:pPr>
      <w:r w:rsidRPr="001F4789">
        <w:rPr>
          <w:b/>
          <w:color w:val="00B0F0"/>
          <w:sz w:val="24"/>
        </w:rPr>
        <w:t>December</w:t>
      </w:r>
      <w:r w:rsidR="00804CBE" w:rsidRPr="001F4789">
        <w:rPr>
          <w:b/>
          <w:color w:val="00B0F0"/>
          <w:sz w:val="24"/>
        </w:rPr>
        <w:t xml:space="preserve"> 2011</w:t>
      </w:r>
      <w:r w:rsidR="00641999" w:rsidRPr="001F4789">
        <w:rPr>
          <w:b/>
          <w:color w:val="00B0F0"/>
          <w:sz w:val="24"/>
        </w:rPr>
        <w:t xml:space="preserve"> – present </w:t>
      </w:r>
      <w:r w:rsidR="00641999" w:rsidRPr="001F4789">
        <w:rPr>
          <w:b/>
          <w:color w:val="00B0F0"/>
          <w:sz w:val="24"/>
        </w:rPr>
        <w:tab/>
      </w:r>
      <w:r w:rsidR="00641999" w:rsidRPr="001F4789">
        <w:rPr>
          <w:b/>
          <w:color w:val="00B0F0"/>
          <w:sz w:val="24"/>
        </w:rPr>
        <w:tab/>
      </w:r>
      <w:r w:rsidR="000A7B86">
        <w:rPr>
          <w:b/>
          <w:color w:val="00B0F0"/>
          <w:sz w:val="24"/>
        </w:rPr>
        <w:t>VitalQIP I</w:t>
      </w:r>
      <w:r w:rsidR="000A7B86" w:rsidRPr="00D77428">
        <w:rPr>
          <w:b/>
          <w:color w:val="00B0F0"/>
          <w:sz w:val="24"/>
        </w:rPr>
        <w:t>P Address Management</w:t>
      </w:r>
    </w:p>
    <w:p w:rsidR="00641999" w:rsidRPr="001F4789" w:rsidRDefault="00D73EA9" w:rsidP="00641999">
      <w:pPr>
        <w:spacing w:after="120"/>
        <w:ind w:left="2880"/>
        <w:rPr>
          <w:b/>
          <w:bCs/>
          <w:i/>
          <w:color w:val="00B0F0"/>
          <w:sz w:val="24"/>
        </w:rPr>
      </w:pPr>
      <w:r>
        <w:rPr>
          <w:b/>
          <w:bCs/>
          <w:i/>
          <w:color w:val="00B0F0"/>
          <w:sz w:val="24"/>
        </w:rPr>
        <w:t>TMA Solutions</w:t>
      </w:r>
      <w:r w:rsidR="00B52636" w:rsidRPr="001F4789">
        <w:rPr>
          <w:b/>
          <w:bCs/>
          <w:i/>
          <w:color w:val="00B0F0"/>
          <w:sz w:val="24"/>
        </w:rPr>
        <w:t xml:space="preserve"> - </w:t>
      </w:r>
      <w:r w:rsidR="002A7863" w:rsidRPr="001F4789">
        <w:rPr>
          <w:b/>
          <w:bCs/>
          <w:i/>
          <w:color w:val="00B0F0"/>
          <w:sz w:val="24"/>
        </w:rPr>
        <w:t>Senior Software</w:t>
      </w:r>
      <w:r w:rsidR="00641999" w:rsidRPr="001F4789">
        <w:rPr>
          <w:b/>
          <w:bCs/>
          <w:i/>
          <w:color w:val="00B0F0"/>
          <w:sz w:val="24"/>
        </w:rPr>
        <w:t xml:space="preserve"> Engineer</w:t>
      </w:r>
    </w:p>
    <w:p w:rsidR="006836C3" w:rsidRDefault="0061052A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 w:rsidRPr="00EA18A5">
        <w:rPr>
          <w:b/>
          <w:sz w:val="24"/>
        </w:rPr>
        <w:t>Project Description</w:t>
      </w:r>
      <w:r>
        <w:rPr>
          <w:b/>
          <w:sz w:val="24"/>
        </w:rPr>
        <w:t xml:space="preserve">: </w:t>
      </w:r>
      <w:r w:rsidR="008D1E1C" w:rsidRPr="008D1E1C">
        <w:rPr>
          <w:sz w:val="24"/>
        </w:rPr>
        <w:t xml:space="preserve">Alcatel-Lucent VitalQIP™ DNS/DHCP IP Address Management Software is a market-leading solution for automating IP address management services across networks. It streamlines </w:t>
      </w:r>
      <w:r w:rsidR="008D1E1C" w:rsidRPr="008D1E1C">
        <w:rPr>
          <w:sz w:val="24"/>
        </w:rPr>
        <w:lastRenderedPageBreak/>
        <w:t>management and cuts administrative costs for enterprises, government agencies, a</w:t>
      </w:r>
      <w:r w:rsidR="008D1E1C">
        <w:rPr>
          <w:sz w:val="24"/>
        </w:rPr>
        <w:t>nd service providers worldwide.</w:t>
      </w:r>
    </w:p>
    <w:p w:rsidR="00442AE4" w:rsidRPr="006836C3" w:rsidRDefault="00442AE4" w:rsidP="004206AC">
      <w:pPr>
        <w:numPr>
          <w:ilvl w:val="0"/>
          <w:numId w:val="12"/>
        </w:numPr>
        <w:autoSpaceDE w:val="0"/>
        <w:spacing w:before="32"/>
        <w:ind w:right="-20"/>
        <w:jc w:val="both"/>
        <w:rPr>
          <w:sz w:val="24"/>
        </w:rPr>
      </w:pPr>
      <w:r>
        <w:rPr>
          <w:b/>
          <w:sz w:val="24"/>
        </w:rPr>
        <w:t>Project Size:</w:t>
      </w:r>
      <w:r w:rsidR="00E815BB">
        <w:rPr>
          <w:sz w:val="24"/>
        </w:rPr>
        <w:t xml:space="preserve"> 40</w:t>
      </w:r>
      <w:r w:rsidR="006D22F2">
        <w:rPr>
          <w:sz w:val="24"/>
        </w:rPr>
        <w:t xml:space="preserve"> Developers + 20</w:t>
      </w:r>
      <w:r w:rsidR="00F6238B">
        <w:rPr>
          <w:sz w:val="24"/>
        </w:rPr>
        <w:t xml:space="preserve"> QAs</w:t>
      </w:r>
      <w:r>
        <w:rPr>
          <w:sz w:val="24"/>
        </w:rPr>
        <w:t>.</w:t>
      </w:r>
    </w:p>
    <w:p w:rsidR="0087472B" w:rsidRPr="0087472B" w:rsidRDefault="0061052A" w:rsidP="004206AC">
      <w:pPr>
        <w:numPr>
          <w:ilvl w:val="0"/>
          <w:numId w:val="12"/>
        </w:numPr>
        <w:tabs>
          <w:tab w:val="num" w:pos="3240"/>
        </w:tabs>
        <w:spacing w:after="0"/>
        <w:jc w:val="both"/>
        <w:rPr>
          <w:sz w:val="24"/>
        </w:rPr>
      </w:pPr>
      <w:r w:rsidRPr="003966FE">
        <w:rPr>
          <w:b/>
          <w:sz w:val="24"/>
        </w:rPr>
        <w:t xml:space="preserve">Role(s): </w:t>
      </w:r>
    </w:p>
    <w:p w:rsidR="0087472B" w:rsidRDefault="00364CA4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Managing</w:t>
      </w:r>
      <w:r w:rsidR="006F3C3C">
        <w:rPr>
          <w:sz w:val="24"/>
        </w:rPr>
        <w:t xml:space="preserve"> </w:t>
      </w:r>
      <w:r w:rsidR="0087472B">
        <w:rPr>
          <w:sz w:val="24"/>
        </w:rPr>
        <w:t xml:space="preserve">source code control, </w:t>
      </w:r>
      <w:r w:rsidR="006F3C3C">
        <w:rPr>
          <w:sz w:val="24"/>
        </w:rPr>
        <w:t>build systems</w:t>
      </w:r>
      <w:r w:rsidR="0087472B">
        <w:rPr>
          <w:sz w:val="24"/>
        </w:rPr>
        <w:t xml:space="preserve"> and the</w:t>
      </w:r>
      <w:r w:rsidR="00E61389">
        <w:rPr>
          <w:sz w:val="24"/>
        </w:rPr>
        <w:t xml:space="preserve"> </w:t>
      </w:r>
      <w:r w:rsidR="00E61389" w:rsidRPr="00BA71A5">
        <w:rPr>
          <w:sz w:val="24"/>
        </w:rPr>
        <w:t>continuous integration</w:t>
      </w:r>
      <w:r w:rsidR="00E61389">
        <w:rPr>
          <w:sz w:val="24"/>
        </w:rPr>
        <w:t xml:space="preserve"> tools</w:t>
      </w:r>
      <w:r w:rsidR="0087472B">
        <w:rPr>
          <w:sz w:val="24"/>
        </w:rPr>
        <w:t xml:space="preserve"> for whole project</w:t>
      </w:r>
    </w:p>
    <w:p w:rsidR="0061052A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</w:t>
      </w:r>
      <w:r w:rsidR="006F3C3C">
        <w:rPr>
          <w:sz w:val="24"/>
        </w:rPr>
        <w:t>eveloping the DNS software</w:t>
      </w:r>
    </w:p>
    <w:p w:rsidR="0087472B" w:rsidRDefault="0087472B" w:rsidP="0087472B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Developing the ELK stack software to monitor the DNS, DHCP logs.</w:t>
      </w:r>
    </w:p>
    <w:p w:rsidR="0061052A" w:rsidRPr="0061052A" w:rsidRDefault="0061052A" w:rsidP="004206AC">
      <w:pPr>
        <w:numPr>
          <w:ilvl w:val="0"/>
          <w:numId w:val="12"/>
        </w:numPr>
        <w:tabs>
          <w:tab w:val="num" w:pos="3240"/>
        </w:tabs>
        <w:spacing w:after="0"/>
        <w:jc w:val="both"/>
        <w:rPr>
          <w:sz w:val="24"/>
        </w:rPr>
      </w:pPr>
      <w:r w:rsidRPr="003966FE">
        <w:rPr>
          <w:b/>
          <w:sz w:val="24"/>
        </w:rPr>
        <w:t xml:space="preserve">Skill Set Utilized: </w:t>
      </w:r>
    </w:p>
    <w:p w:rsidR="003512B4" w:rsidRDefault="003512B4" w:rsidP="004206AC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Apache Ant</w:t>
      </w:r>
      <w:r w:rsidR="001E7B50">
        <w:rPr>
          <w:sz w:val="24"/>
        </w:rPr>
        <w:t>, Shell</w:t>
      </w:r>
    </w:p>
    <w:p w:rsidR="003512B4" w:rsidRDefault="003512B4" w:rsidP="004206AC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QuickBuild, Jenkins</w:t>
      </w:r>
    </w:p>
    <w:p w:rsidR="003512B4" w:rsidRDefault="003512B4" w:rsidP="004206AC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C++</w:t>
      </w:r>
    </w:p>
    <w:p w:rsidR="0061052A" w:rsidRDefault="003512B4" w:rsidP="004206AC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ClearCase</w:t>
      </w:r>
    </w:p>
    <w:p w:rsidR="00574931" w:rsidRDefault="00574931" w:rsidP="004206AC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Docker</w:t>
      </w:r>
    </w:p>
    <w:p w:rsidR="00F96189" w:rsidRDefault="00F96189" w:rsidP="004206AC">
      <w:pPr>
        <w:numPr>
          <w:ilvl w:val="0"/>
          <w:numId w:val="12"/>
        </w:numPr>
        <w:spacing w:after="0"/>
        <w:jc w:val="both"/>
        <w:rPr>
          <w:sz w:val="24"/>
        </w:rPr>
      </w:pPr>
      <w:r>
        <w:rPr>
          <w:b/>
          <w:sz w:val="24"/>
        </w:rPr>
        <w:t>Achievements:</w:t>
      </w:r>
      <w:r>
        <w:rPr>
          <w:sz w:val="24"/>
        </w:rPr>
        <w:t xml:space="preserve"> was able to learn existing </w:t>
      </w:r>
      <w:r w:rsidR="0066786B">
        <w:rPr>
          <w:sz w:val="24"/>
        </w:rPr>
        <w:t>build scripts</w:t>
      </w:r>
      <w:r>
        <w:rPr>
          <w:sz w:val="24"/>
        </w:rPr>
        <w:t>, proposed a method to test data integrity that later turned out to be life-saver for this project.</w:t>
      </w:r>
    </w:p>
    <w:p w:rsidR="003F2276" w:rsidRPr="003F2276" w:rsidRDefault="003F2276" w:rsidP="003F2276">
      <w:pPr>
        <w:spacing w:before="120" w:after="0"/>
        <w:ind w:left="2880"/>
        <w:rPr>
          <w:b/>
          <w:color w:val="00B0F0"/>
          <w:sz w:val="24"/>
        </w:rPr>
      </w:pPr>
      <w:r>
        <w:rPr>
          <w:b/>
          <w:color w:val="00B0F0"/>
          <w:sz w:val="24"/>
        </w:rPr>
        <w:t>25 October 2015</w:t>
      </w:r>
      <w:r w:rsidRPr="003F2276">
        <w:rPr>
          <w:b/>
          <w:color w:val="00B0F0"/>
          <w:sz w:val="24"/>
        </w:rPr>
        <w:tab/>
      </w:r>
      <w:r w:rsidRPr="003F2276">
        <w:rPr>
          <w:b/>
          <w:color w:val="00B0F0"/>
          <w:sz w:val="24"/>
        </w:rPr>
        <w:tab/>
      </w:r>
      <w:r w:rsidR="001F08C0">
        <w:rPr>
          <w:b/>
          <w:color w:val="00B0F0"/>
          <w:sz w:val="24"/>
        </w:rPr>
        <w:t>USA o</w:t>
      </w:r>
      <w:r w:rsidRPr="003F2276">
        <w:rPr>
          <w:b/>
          <w:color w:val="00B0F0"/>
          <w:sz w:val="24"/>
        </w:rPr>
        <w:t>nsite experience</w:t>
      </w:r>
    </w:p>
    <w:p w:rsidR="001F08C0" w:rsidRPr="001F08C0" w:rsidRDefault="003F2276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 w:rsidRPr="001F08C0">
        <w:rPr>
          <w:sz w:val="24"/>
        </w:rPr>
        <w:t>Set up</w:t>
      </w:r>
      <w:r w:rsidR="001F08C0">
        <w:rPr>
          <w:sz w:val="24"/>
        </w:rPr>
        <w:t xml:space="preserve"> new build machines</w:t>
      </w:r>
    </w:p>
    <w:p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 the NetApp server</w:t>
      </w:r>
    </w:p>
    <w:p w:rsid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Maintain the QuickBuild server</w:t>
      </w:r>
    </w:p>
    <w:p w:rsidR="001F08C0" w:rsidRPr="001F08C0" w:rsidRDefault="001F08C0" w:rsidP="001F08C0">
      <w:pPr>
        <w:numPr>
          <w:ilvl w:val="1"/>
          <w:numId w:val="12"/>
        </w:numPr>
        <w:spacing w:after="0"/>
        <w:jc w:val="both"/>
        <w:rPr>
          <w:sz w:val="24"/>
        </w:rPr>
      </w:pPr>
      <w:r>
        <w:rPr>
          <w:sz w:val="24"/>
        </w:rPr>
        <w:t>Customers support</w:t>
      </w:r>
    </w:p>
    <w:p w:rsidR="003F2276" w:rsidRPr="003966FE" w:rsidRDefault="003F2276" w:rsidP="003F2276">
      <w:pPr>
        <w:spacing w:after="0"/>
        <w:ind w:left="3240"/>
        <w:jc w:val="both"/>
        <w:rPr>
          <w:sz w:val="24"/>
        </w:rPr>
      </w:pPr>
    </w:p>
    <w:p w:rsidR="00172D77" w:rsidRPr="00172D77" w:rsidRDefault="00172D77" w:rsidP="005C55DD">
      <w:pPr>
        <w:spacing w:before="360"/>
        <w:ind w:left="2880"/>
        <w:rPr>
          <w:b/>
          <w:sz w:val="28"/>
        </w:rPr>
      </w:pPr>
      <w:r w:rsidRPr="00172D77">
        <w:rPr>
          <w:b/>
          <w:sz w:val="28"/>
        </w:rPr>
        <w:t>Education</w:t>
      </w:r>
    </w:p>
    <w:p w:rsidR="00172D77" w:rsidRDefault="00390784" w:rsidP="005A6C50">
      <w:pPr>
        <w:spacing w:after="0"/>
        <w:ind w:left="3600"/>
        <w:rPr>
          <w:b/>
          <w:sz w:val="24"/>
        </w:rPr>
      </w:pPr>
      <w:r>
        <w:rPr>
          <w:b/>
          <w:sz w:val="24"/>
          <w:lang w:val="en-GB"/>
        </w:rPr>
        <w:t>2007</w:t>
      </w:r>
      <w:r w:rsidR="00202556">
        <w:rPr>
          <w:b/>
          <w:sz w:val="24"/>
          <w:lang w:val="en-GB"/>
        </w:rPr>
        <w:t xml:space="preserve"> to</w:t>
      </w:r>
      <w:r w:rsidR="00BC6BC5">
        <w:rPr>
          <w:b/>
          <w:sz w:val="24"/>
          <w:lang w:val="en-GB"/>
        </w:rPr>
        <w:t xml:space="preserve"> </w:t>
      </w:r>
      <w:r>
        <w:rPr>
          <w:b/>
          <w:sz w:val="24"/>
          <w:lang w:val="en-GB"/>
        </w:rPr>
        <w:t>2011</w:t>
      </w:r>
      <w:r w:rsidR="002377BB">
        <w:rPr>
          <w:b/>
          <w:sz w:val="24"/>
          <w:lang w:val="en-GB"/>
        </w:rPr>
        <w:tab/>
      </w:r>
      <w:r w:rsidR="002377BB">
        <w:rPr>
          <w:b/>
          <w:sz w:val="24"/>
          <w:lang w:val="en-GB"/>
        </w:rPr>
        <w:tab/>
      </w:r>
      <w:r w:rsidR="00E401A2">
        <w:rPr>
          <w:b/>
          <w:sz w:val="24"/>
        </w:rPr>
        <w:t>Can Tho</w:t>
      </w:r>
      <w:r w:rsidR="00BF7539">
        <w:rPr>
          <w:b/>
          <w:sz w:val="24"/>
        </w:rPr>
        <w:t xml:space="preserve"> </w:t>
      </w:r>
      <w:r w:rsidR="00255F1D">
        <w:rPr>
          <w:b/>
          <w:sz w:val="24"/>
        </w:rPr>
        <w:t>University</w:t>
      </w:r>
    </w:p>
    <w:p w:rsidR="00BF7539" w:rsidRPr="00172D77" w:rsidRDefault="000D5A70" w:rsidP="00BF7539">
      <w:pPr>
        <w:spacing w:after="0"/>
        <w:ind w:left="5760"/>
        <w:rPr>
          <w:b/>
          <w:sz w:val="24"/>
        </w:rPr>
      </w:pPr>
      <w:r>
        <w:rPr>
          <w:b/>
          <w:sz w:val="24"/>
        </w:rPr>
        <w:t xml:space="preserve">Bachelor of </w:t>
      </w:r>
      <w:r w:rsidR="00BF7539">
        <w:rPr>
          <w:b/>
          <w:sz w:val="24"/>
        </w:rPr>
        <w:t>Software Engineering</w:t>
      </w:r>
    </w:p>
    <w:p w:rsidR="00172D77" w:rsidRPr="00172D77" w:rsidRDefault="00172D77" w:rsidP="00172D77">
      <w:pPr>
        <w:spacing w:before="120"/>
        <w:ind w:left="2880"/>
        <w:rPr>
          <w:b/>
          <w:sz w:val="28"/>
        </w:rPr>
      </w:pPr>
      <w:r w:rsidRPr="00172D77">
        <w:rPr>
          <w:b/>
          <w:sz w:val="28"/>
        </w:rPr>
        <w:t>Languages</w:t>
      </w:r>
    </w:p>
    <w:p w:rsidR="009168F6" w:rsidRPr="00172D77" w:rsidRDefault="009168F6" w:rsidP="009168F6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 w:rsidRPr="00172D77">
        <w:rPr>
          <w:b/>
          <w:sz w:val="24"/>
        </w:rPr>
        <w:t xml:space="preserve">English: </w:t>
      </w:r>
      <w:r w:rsidR="003E7315">
        <w:rPr>
          <w:sz w:val="24"/>
        </w:rPr>
        <w:t xml:space="preserve">TOEIC </w:t>
      </w:r>
      <w:r w:rsidR="0087472B">
        <w:rPr>
          <w:sz w:val="24"/>
        </w:rPr>
        <w:t>730 (company test)</w:t>
      </w:r>
    </w:p>
    <w:p w:rsidR="00000390" w:rsidRDefault="003664D9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 w:rsidRPr="005E6BD0">
        <w:rPr>
          <w:b/>
          <w:sz w:val="24"/>
        </w:rPr>
        <w:t>Vietnamese:</w:t>
      </w:r>
      <w:r w:rsidR="008A1EFC">
        <w:rPr>
          <w:b/>
          <w:sz w:val="24"/>
        </w:rPr>
        <w:t xml:space="preserve"> </w:t>
      </w:r>
      <w:r w:rsidR="009168F6">
        <w:rPr>
          <w:sz w:val="24"/>
        </w:rPr>
        <w:t>Native</w:t>
      </w:r>
    </w:p>
    <w:p w:rsidR="00000390" w:rsidRPr="00172D77" w:rsidRDefault="00BE4006" w:rsidP="00000390">
      <w:pPr>
        <w:spacing w:before="120"/>
        <w:ind w:left="2880"/>
        <w:rPr>
          <w:b/>
          <w:sz w:val="28"/>
        </w:rPr>
      </w:pPr>
      <w:r>
        <w:rPr>
          <w:b/>
          <w:sz w:val="28"/>
        </w:rPr>
        <w:t>Contact</w:t>
      </w:r>
    </w:p>
    <w:p w:rsidR="00000390" w:rsidRPr="00172D77" w:rsidRDefault="00E5272F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b/>
          <w:sz w:val="24"/>
        </w:rPr>
      </w:pPr>
      <w:r>
        <w:rPr>
          <w:b/>
          <w:sz w:val="24"/>
        </w:rPr>
        <w:lastRenderedPageBreak/>
        <w:t>Mobile</w:t>
      </w:r>
      <w:r w:rsidR="00000390" w:rsidRPr="00172D77">
        <w:rPr>
          <w:b/>
          <w:sz w:val="24"/>
        </w:rPr>
        <w:t xml:space="preserve">: </w:t>
      </w:r>
      <w:r w:rsidR="00F64FEA">
        <w:rPr>
          <w:sz w:val="24"/>
        </w:rPr>
        <w:t>+84 1277 400 785</w:t>
      </w:r>
    </w:p>
    <w:p w:rsidR="00000390" w:rsidRDefault="00611501" w:rsidP="00000390">
      <w:pPr>
        <w:numPr>
          <w:ilvl w:val="0"/>
          <w:numId w:val="1"/>
        </w:numPr>
        <w:tabs>
          <w:tab w:val="num" w:pos="148"/>
        </w:tabs>
        <w:spacing w:after="0"/>
        <w:ind w:left="2880" w:firstLine="0"/>
        <w:rPr>
          <w:sz w:val="24"/>
        </w:rPr>
      </w:pPr>
      <w:r>
        <w:rPr>
          <w:b/>
          <w:sz w:val="24"/>
        </w:rPr>
        <w:t>E</w:t>
      </w:r>
      <w:r w:rsidR="002B6838">
        <w:rPr>
          <w:b/>
          <w:sz w:val="24"/>
        </w:rPr>
        <w:t>mail</w:t>
      </w:r>
      <w:r w:rsidR="00000390" w:rsidRPr="005E6BD0">
        <w:rPr>
          <w:b/>
          <w:sz w:val="24"/>
        </w:rPr>
        <w:t>:</w:t>
      </w:r>
      <w:r w:rsidR="00000390">
        <w:rPr>
          <w:b/>
          <w:sz w:val="24"/>
        </w:rPr>
        <w:t xml:space="preserve"> </w:t>
      </w:r>
      <w:hyperlink r:id="rId8" w:history="1">
        <w:r w:rsidR="008E10D0" w:rsidRPr="00BD1510">
          <w:rPr>
            <w:rStyle w:val="Hyperlink"/>
            <w:sz w:val="24"/>
          </w:rPr>
          <w:t>vohungtuan@gmail.com</w:t>
        </w:r>
      </w:hyperlink>
    </w:p>
    <w:p w:rsidR="008E10D0" w:rsidRPr="00000390" w:rsidRDefault="008E10D0" w:rsidP="008E10D0">
      <w:pPr>
        <w:spacing w:after="0"/>
        <w:ind w:left="2880"/>
        <w:rPr>
          <w:sz w:val="24"/>
        </w:rPr>
      </w:pPr>
    </w:p>
    <w:p w:rsidR="00AF25DD" w:rsidRDefault="00AF25DD" w:rsidP="009168F6">
      <w:pPr>
        <w:spacing w:after="0"/>
        <w:ind w:left="2880"/>
        <w:rPr>
          <w:sz w:val="24"/>
        </w:rPr>
      </w:pPr>
    </w:p>
    <w:p w:rsidR="00AF25DD" w:rsidRDefault="00AF25DD" w:rsidP="00AF25DD">
      <w:pPr>
        <w:rPr>
          <w:sz w:val="24"/>
        </w:rPr>
      </w:pPr>
    </w:p>
    <w:p w:rsidR="006E5631" w:rsidRPr="00AF25DD" w:rsidRDefault="00AF25DD" w:rsidP="00AF25DD">
      <w:pPr>
        <w:tabs>
          <w:tab w:val="left" w:pos="7529"/>
        </w:tabs>
        <w:rPr>
          <w:sz w:val="24"/>
        </w:rPr>
      </w:pPr>
      <w:r>
        <w:rPr>
          <w:sz w:val="24"/>
        </w:rPr>
        <w:tab/>
      </w:r>
    </w:p>
    <w:sectPr w:rsidR="006E5631" w:rsidRPr="00AF25DD" w:rsidSect="00B33BDB">
      <w:headerReference w:type="default" r:id="rId9"/>
      <w:footerReference w:type="default" r:id="rId10"/>
      <w:pgSz w:w="12240" w:h="15840" w:code="1"/>
      <w:pgMar w:top="273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D22" w:rsidRDefault="00EC6D22" w:rsidP="00172D77">
      <w:pPr>
        <w:spacing w:after="0" w:line="240" w:lineRule="auto"/>
      </w:pPr>
      <w:r>
        <w:separator/>
      </w:r>
    </w:p>
  </w:endnote>
  <w:endnote w:type="continuationSeparator" w:id="0">
    <w:p w:rsidR="00EC6D22" w:rsidRDefault="00EC6D22" w:rsidP="0017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DB" w:rsidRPr="00566240" w:rsidRDefault="00CF0053" w:rsidP="00B33BDB">
    <w:pPr>
      <w:pStyle w:val="Footer"/>
      <w:tabs>
        <w:tab w:val="clear" w:pos="9360"/>
        <w:tab w:val="right" w:pos="10800"/>
      </w:tabs>
      <w:jc w:val="center"/>
      <w:rPr>
        <w:sz w:val="19"/>
        <w:szCs w:val="19"/>
      </w:rPr>
    </w:pPr>
    <w:r>
      <w:rPr>
        <w:sz w:val="19"/>
        <w:szCs w:val="19"/>
      </w:rPr>
      <w:tab/>
    </w:r>
    <w:r>
      <w:rPr>
        <w:sz w:val="19"/>
        <w:szCs w:val="19"/>
      </w:rPr>
      <w:tab/>
    </w:r>
    <w:r w:rsidR="00690C29" w:rsidRPr="00566240">
      <w:rPr>
        <w:sz w:val="19"/>
        <w:szCs w:val="19"/>
      </w:rPr>
      <w:fldChar w:fldCharType="begin"/>
    </w:r>
    <w:r w:rsidRPr="00566240">
      <w:rPr>
        <w:sz w:val="19"/>
        <w:szCs w:val="19"/>
      </w:rPr>
      <w:instrText xml:space="preserve"> PAGE   \* MERGEFORMAT </w:instrText>
    </w:r>
    <w:r w:rsidR="00690C29" w:rsidRPr="00566240">
      <w:rPr>
        <w:sz w:val="19"/>
        <w:szCs w:val="19"/>
      </w:rPr>
      <w:fldChar w:fldCharType="separate"/>
    </w:r>
    <w:r w:rsidR="005011AF" w:rsidRPr="005011AF">
      <w:rPr>
        <w:b/>
        <w:noProof/>
        <w:sz w:val="19"/>
        <w:szCs w:val="19"/>
      </w:rPr>
      <w:t>1</w:t>
    </w:r>
    <w:r w:rsidR="00690C29" w:rsidRPr="00566240">
      <w:rPr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D22" w:rsidRDefault="00EC6D22" w:rsidP="00172D77">
      <w:pPr>
        <w:spacing w:after="0" w:line="240" w:lineRule="auto"/>
      </w:pPr>
      <w:r>
        <w:separator/>
      </w:r>
    </w:p>
  </w:footnote>
  <w:footnote w:type="continuationSeparator" w:id="0">
    <w:p w:rsidR="00EC6D22" w:rsidRDefault="00EC6D22" w:rsidP="0017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-47625</wp:posOffset>
              </wp:positionH>
              <wp:positionV relativeFrom="paragraph">
                <wp:posOffset>-200660</wp:posOffset>
              </wp:positionV>
              <wp:extent cx="1249680" cy="1580515"/>
              <wp:effectExtent l="19050" t="19050" r="45720" b="57785"/>
              <wp:wrapNone/>
              <wp:docPr id="17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49680" cy="158051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B33BDB" w:rsidRPr="00E278DA" w:rsidRDefault="00457CF8" w:rsidP="001401A6">
                          <w:pPr>
                            <w:jc w:val="center"/>
                            <w:rPr>
                              <w:rFonts w:ascii="Arial" w:hAnsi="Arial" w:cs="Arial"/>
                              <w:color w:val="548DD4"/>
                              <w:sz w:val="26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color w:val="548DD4"/>
                              <w:sz w:val="26"/>
                            </w:rPr>
                            <w:drawing>
                              <wp:inline distT="0" distB="0" distL="0" distR="0">
                                <wp:extent cx="1008888" cy="1295400"/>
                                <wp:effectExtent l="19050" t="0" r="762" b="0"/>
                                <wp:docPr id="1" name="Picture 0" descr="vo-hung-tuan-mini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vo-hung-tuan-mini.jpg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08888" cy="12954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0" o:spid="_x0000_s1026" style="position:absolute;margin-left:-3.75pt;margin-top:-15.8pt;width:98.4pt;height:124.4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" fillcolor="#4bacc6" strokecolor="#f2f2f2" strokeweight="3pt">
              <v:shadow on="t" color="#205867" opacity=".5" offset="1pt"/>
              <v:textbox style="mso-fit-shape-to-text:t">
                <w:txbxContent>
                  <w:p w:rsidR="00B33BDB" w:rsidRPr="00E278DA" w:rsidRDefault="00457CF8" w:rsidP="001401A6">
                    <w:pPr>
                      <w:jc w:val="center"/>
                      <w:rPr>
                        <w:rFonts w:ascii="Arial" w:hAnsi="Arial" w:cs="Arial"/>
                        <w:color w:val="548DD4"/>
                        <w:sz w:val="26"/>
                      </w:rPr>
                    </w:pPr>
                    <w:r>
                      <w:rPr>
                        <w:rFonts w:ascii="Arial" w:hAnsi="Arial" w:cs="Arial"/>
                        <w:noProof/>
                        <w:color w:val="548DD4"/>
                        <w:sz w:val="26"/>
                      </w:rPr>
                      <w:drawing>
                        <wp:inline distT="0" distB="0" distL="0" distR="0">
                          <wp:extent cx="1008888" cy="1295400"/>
                          <wp:effectExtent l="19050" t="0" r="762" b="0"/>
                          <wp:docPr id="1" name="Picture 0" descr="vo-hung-tuan-mini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vo-hung-tuan-mini.jpg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008888" cy="12954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1556385</wp:posOffset>
              </wp:positionH>
              <wp:positionV relativeFrom="page">
                <wp:posOffset>210185</wp:posOffset>
              </wp:positionV>
              <wp:extent cx="5543550" cy="1480820"/>
              <wp:effectExtent l="0" t="0" r="0" b="5080"/>
              <wp:wrapNone/>
              <wp:docPr id="2" name="Freeform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543550" cy="1480820"/>
                      </a:xfrm>
                      <a:custGeom>
                        <a:avLst/>
                        <a:gdLst>
                          <a:gd name="T0" fmla="*/ 0 w 1944"/>
                          <a:gd name="T1" fmla="*/ 0 h 493"/>
                          <a:gd name="T2" fmla="*/ 0 w 1944"/>
                          <a:gd name="T3" fmla="*/ 493 h 493"/>
                          <a:gd name="T4" fmla="*/ 1944 w 1944"/>
                          <a:gd name="T5" fmla="*/ 417 h 493"/>
                          <a:gd name="T6" fmla="*/ 1944 w 1944"/>
                          <a:gd name="T7" fmla="*/ 0 h 493"/>
                          <a:gd name="T8" fmla="*/ 0 w 1944"/>
                          <a:gd name="T9" fmla="*/ 0 h 49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944" h="493">
                            <a:moveTo>
                              <a:pt x="0" y="0"/>
                            </a:moveTo>
                            <a:cubicBezTo>
                              <a:pt x="0" y="493"/>
                              <a:pt x="0" y="493"/>
                              <a:pt x="0" y="493"/>
                            </a:cubicBezTo>
                            <a:cubicBezTo>
                              <a:pt x="736" y="359"/>
                              <a:pt x="1422" y="369"/>
                              <a:pt x="1944" y="417"/>
                            </a:cubicBezTo>
                            <a:cubicBezTo>
                              <a:pt x="1944" y="0"/>
                              <a:pt x="1944" y="0"/>
                              <a:pt x="1944" y="0"/>
                            </a:cubicBez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E43B2F"/>
                          </a:gs>
                          <a:gs pos="100000">
                            <a:srgbClr val="EF792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37" o:spid="_x0000_s1026" style="position:absolute;margin-left:122.55pt;margin-top:16.55pt;width:436.5pt;height:116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" path="m,c,493,,493,,493,736,359,1422,369,1944,417,1944,,1944,,1944,l,xe" fillcolor="#e43b2f" stroked="f">
              <v:fill color2="#ef792f" rotate="t" focus="100%" type="gradient"/>
              <v:path arrowok="t" o:connecttype="custom" o:connectlocs="0,0;0,1480820;5543550,1252539;5543550,0;0,0" o:connectangles="0,0,0,0,0"/>
              <w10:wrap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1732280</wp:posOffset>
              </wp:positionH>
              <wp:positionV relativeFrom="paragraph">
                <wp:posOffset>-159385</wp:posOffset>
              </wp:positionV>
              <wp:extent cx="2819400" cy="828675"/>
              <wp:effectExtent l="0" t="0" r="0" b="9525"/>
              <wp:wrapNone/>
              <wp:docPr id="1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9400" cy="828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8B53CF" w:rsidRDefault="008B53CF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Name</w:t>
                          </w:r>
                          <w:r w:rsidR="00391BB0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 xml:space="preserve">: </w:t>
                          </w:r>
                          <w:r w:rsidR="00433363"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  <w:t>Vo Hung Tuan</w:t>
                          </w:r>
                        </w:p>
                        <w:p w:rsidR="008B53CF" w:rsidRDefault="008B53CF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Business </w:t>
                          </w:r>
                          <w:r w:rsidRPr="00D204C2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Title</w:t>
                          </w:r>
                          <w:r w:rsidR="008B0052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:</w:t>
                          </w:r>
                          <w:r w:rsidR="003072D4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 Software</w:t>
                          </w:r>
                          <w:r w:rsidR="00561C3B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 xml:space="preserve"> </w:t>
                          </w:r>
                          <w:r w:rsidR="003072D4"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  <w:t>Engineering</w:t>
                          </w:r>
                        </w:p>
                        <w:p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sz w:val="24"/>
                              <w:szCs w:val="24"/>
                              <w:lang w:val="fr-FR"/>
                            </w:rPr>
                          </w:pPr>
                        </w:p>
                        <w:p w:rsidR="00D579E9" w:rsidRDefault="00D579E9" w:rsidP="008B53CF">
                          <w:pPr>
                            <w:widowControl w:val="0"/>
                            <w:spacing w:after="0"/>
                            <w:ind w:left="-86"/>
                            <w:rPr>
                              <w:rFonts w:ascii="Arial" w:hAnsi="Arial" w:cs="Arial"/>
                              <w:color w:val="222222"/>
                              <w:sz w:val="16"/>
                              <w:szCs w:val="16"/>
                            </w:rPr>
                          </w:pPr>
                        </w:p>
                        <w:p w:rsidR="00B33BDB" w:rsidRPr="00172D77" w:rsidRDefault="00B33BDB" w:rsidP="00172D77">
                          <w:pPr>
                            <w:widowControl w:val="0"/>
                            <w:spacing w:after="0"/>
                            <w:ind w:left="-86"/>
                            <w:rPr>
                              <w:rFonts w:cs="Arial"/>
                              <w:b/>
                              <w:color w:val="FFFFFE"/>
                              <w:sz w:val="25"/>
                              <w:szCs w:val="23"/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7" type="#_x0000_t202" style="position:absolute;margin-left:136.4pt;margin-top:-12.55pt;width:222pt;height:6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" filled="f" stroked="f">
              <v:textbox>
                <w:txbxContent>
                  <w:p w:rsidR="008B53CF" w:rsidRDefault="008B53CF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  <w:r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Name</w:t>
                    </w:r>
                    <w:r w:rsidR="00391BB0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 xml:space="preserve">: </w:t>
                    </w:r>
                    <w:r w:rsidR="00433363"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  <w:t>Vo Hung Tuan</w:t>
                    </w:r>
                  </w:p>
                  <w:p w:rsidR="008B53CF" w:rsidRDefault="008B53CF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  <w:r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Business </w:t>
                    </w:r>
                    <w:proofErr w:type="spellStart"/>
                    <w:r w:rsidRPr="00D204C2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Title</w:t>
                    </w:r>
                    <w:proofErr w:type="spellEnd"/>
                    <w:r w:rsidR="008B0052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:</w:t>
                    </w:r>
                    <w:r w:rsidR="003072D4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 Software</w:t>
                    </w:r>
                    <w:r w:rsidR="00561C3B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 xml:space="preserve"> </w:t>
                    </w:r>
                    <w:r w:rsidR="003072D4"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  <w:t>Engineering</w:t>
                    </w:r>
                  </w:p>
                  <w:p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sz w:val="24"/>
                        <w:szCs w:val="24"/>
                        <w:lang w:val="fr-FR"/>
                      </w:rPr>
                    </w:pPr>
                  </w:p>
                  <w:p w:rsidR="00D579E9" w:rsidRDefault="00D579E9" w:rsidP="008B53CF">
                    <w:pPr>
                      <w:widowControl w:val="0"/>
                      <w:spacing w:after="0"/>
                      <w:ind w:left="-86"/>
                      <w:rPr>
                        <w:rFonts w:ascii="Arial" w:hAnsi="Arial" w:cs="Arial"/>
                        <w:color w:val="222222"/>
                        <w:sz w:val="16"/>
                        <w:szCs w:val="16"/>
                      </w:rPr>
                    </w:pPr>
                  </w:p>
                  <w:p w:rsidR="00B33BDB" w:rsidRPr="00172D77" w:rsidRDefault="00B33BDB" w:rsidP="00172D77">
                    <w:pPr>
                      <w:widowControl w:val="0"/>
                      <w:spacing w:after="0"/>
                      <w:ind w:left="-86"/>
                      <w:rPr>
                        <w:rFonts w:cs="Arial"/>
                        <w:b/>
                        <w:color w:val="FFFFFE"/>
                        <w:sz w:val="25"/>
                        <w:szCs w:val="23"/>
                        <w:lang w:val="fr-F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3632" behindDoc="0" locked="0" layoutInCell="1" allowOverlap="1">
              <wp:simplePos x="0" y="0"/>
              <wp:positionH relativeFrom="column">
                <wp:posOffset>2114550</wp:posOffset>
              </wp:positionH>
              <wp:positionV relativeFrom="page">
                <wp:posOffset>416560</wp:posOffset>
              </wp:positionV>
              <wp:extent cx="4229100" cy="457200"/>
              <wp:effectExtent l="0" t="0" r="0" b="0"/>
              <wp:wrapNone/>
              <wp:docPr id="14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9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B33BDB" w:rsidRPr="00566240" w:rsidRDefault="00CF0053" w:rsidP="00B33BDB">
                          <w:pPr>
                            <w:widowControl w:val="0"/>
                            <w:spacing w:line="520" w:lineRule="exact"/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</w:pPr>
                          <w:r w:rsidRPr="00566240">
                            <w:rPr>
                              <w:rFonts w:cs="Arial"/>
                              <w:color w:val="FFFFFE"/>
                              <w:w w:val="90"/>
                              <w:sz w:val="46"/>
                              <w:szCs w:val="46"/>
                            </w:rPr>
                            <w:t>Information Technology Solutions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5" o:spid="_x0000_s1028" type="#_x0000_t202" style="position:absolute;margin-left:166.5pt;margin-top:32.8pt;width:333pt;height:36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" filled="f" stroked="f">
              <v:textbox inset="2.88pt,2.88pt,2.88pt,2.88pt">
                <w:txbxContent>
                  <w:p w:rsidR="00B33BDB" w:rsidRPr="00566240" w:rsidRDefault="00CF0053" w:rsidP="00B33BDB">
                    <w:pPr>
                      <w:widowControl w:val="0"/>
                      <w:spacing w:line="520" w:lineRule="exact"/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</w:pPr>
                    <w:r w:rsidRPr="00566240">
                      <w:rPr>
                        <w:rFonts w:cs="Arial"/>
                        <w:color w:val="FFFFFE"/>
                        <w:w w:val="90"/>
                        <w:sz w:val="46"/>
                        <w:szCs w:val="46"/>
                      </w:rPr>
                      <w:t>Information Technology Solutions</w:t>
                    </w:r>
                  </w:p>
                </w:txbxContent>
              </v:textbox>
              <w10:wrap anchory="page"/>
            </v:shape>
          </w:pict>
        </mc:Fallback>
      </mc:AlternateContent>
    </w:r>
    <w:r w:rsidR="0041451B">
      <w:rPr>
        <w:sz w:val="19"/>
        <w:szCs w:val="19"/>
      </w:rPr>
      <w:t>`</w:t>
    </w:r>
  </w:p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s">
          <w:drawing>
            <wp:anchor distT="36576" distB="36576" distL="36576" distR="36576" simplePos="0" relativeHeight="251654656" behindDoc="0" locked="0" layoutInCell="1" allowOverlap="1">
              <wp:simplePos x="0" y="0"/>
              <wp:positionH relativeFrom="column">
                <wp:posOffset>-222250</wp:posOffset>
              </wp:positionH>
              <wp:positionV relativeFrom="page">
                <wp:posOffset>207645</wp:posOffset>
              </wp:positionV>
              <wp:extent cx="1771650" cy="9601200"/>
              <wp:effectExtent l="0" t="0" r="19050" b="38100"/>
              <wp:wrapNone/>
              <wp:docPr id="13" name="Rectangl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1650" cy="960120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>
                        <a:noFill/>
                      </a:ln>
                      <a:effectLst>
                        <a:outerShdw dist="28398" dir="3806097" algn="ctr" rotWithShape="0">
                          <a:srgbClr val="205867">
                            <a:alpha val="50000"/>
                          </a:srgbClr>
                        </a:outerShdw>
                      </a:effectLst>
                      <a:extLst/>
                    </wps:spPr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6" o:spid="_x0000_s1026" style="position:absolute;margin-left:-17.5pt;margin-top:16.35pt;width:139.5pt;height:75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" fillcolor="#4bacc6" stroked="f">
              <v:shadow on="t" color="#205867" opacity=".5" offset="1pt"/>
              <v:textbox inset="2.88pt,2.88pt,2.88pt,2.88pt"/>
              <w10:wrap anchory="page"/>
            </v:rect>
          </w:pict>
        </mc:Fallback>
      </mc:AlternateContent>
    </w:r>
  </w:p>
  <w:p w:rsidR="00B33BDB" w:rsidRPr="00566240" w:rsidRDefault="00B96D45" w:rsidP="00B33BDB">
    <w:pPr>
      <w:rPr>
        <w:sz w:val="19"/>
        <w:szCs w:val="19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-212090</wp:posOffset>
              </wp:positionH>
              <wp:positionV relativeFrom="paragraph">
                <wp:posOffset>-1905</wp:posOffset>
              </wp:positionV>
              <wp:extent cx="7313295" cy="918845"/>
              <wp:effectExtent l="0" t="0" r="20955" b="14605"/>
              <wp:wrapNone/>
              <wp:docPr id="4" name="Group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3295" cy="918845"/>
                        <a:chOff x="379" y="1575"/>
                        <a:chExt cx="11517" cy="1447"/>
                      </a:xfrm>
                    </wpg:grpSpPr>
                    <wps:wsp>
                      <wps:cNvPr id="5" name="Freeform 39"/>
                      <wps:cNvSpPr>
                        <a:spLocks/>
                      </wps:cNvSpPr>
                      <wps:spPr bwMode="auto">
                        <a:xfrm>
                          <a:off x="390" y="1575"/>
                          <a:ext cx="11506" cy="1173"/>
                        </a:xfrm>
                        <a:custGeom>
                          <a:avLst/>
                          <a:gdLst>
                            <a:gd name="T0" fmla="*/ 2448 w 2448"/>
                            <a:gd name="T1" fmla="*/ 56 h 248"/>
                            <a:gd name="T2" fmla="*/ 0 w 2448"/>
                            <a:gd name="T3" fmla="*/ 248 h 2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448" h="248">
                              <a:moveTo>
                                <a:pt x="2448" y="56"/>
                              </a:moveTo>
                              <a:cubicBezTo>
                                <a:pt x="1822" y="1"/>
                                <a:pt x="929" y="0"/>
                                <a:pt x="0" y="248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EFB32F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40"/>
                      <wpg:cNvGrpSpPr>
                        <a:grpSpLocks/>
                      </wpg:cNvGrpSpPr>
                      <wpg:grpSpPr bwMode="auto">
                        <a:xfrm>
                          <a:off x="379" y="1629"/>
                          <a:ext cx="11517" cy="1393"/>
                          <a:chOff x="379" y="1618"/>
                          <a:chExt cx="11517" cy="1393"/>
                        </a:xfrm>
                      </wpg:grpSpPr>
                      <wpg:grpSp>
                        <wpg:cNvPr id="7" name="Group 41"/>
                        <wpg:cNvGrpSpPr>
                          <a:grpSpLocks/>
                        </wpg:cNvGrpSpPr>
                        <wpg:grpSpPr bwMode="auto">
                          <a:xfrm>
                            <a:off x="379" y="1618"/>
                            <a:ext cx="11517" cy="1393"/>
                            <a:chOff x="379" y="1618"/>
                            <a:chExt cx="11517" cy="1393"/>
                          </a:xfrm>
                        </wpg:grpSpPr>
                        <wps:wsp>
                          <wps:cNvPr id="8" name="Freeform 42"/>
                          <wps:cNvSpPr>
                            <a:spLocks/>
                          </wps:cNvSpPr>
                          <wps:spPr bwMode="auto">
                            <a:xfrm>
                              <a:off x="379" y="1708"/>
                              <a:ext cx="11506" cy="1064"/>
                            </a:xfrm>
                            <a:custGeom>
                              <a:avLst/>
                              <a:gdLst>
                                <a:gd name="T0" fmla="*/ 0 w 2448"/>
                                <a:gd name="T1" fmla="*/ 225 h 225"/>
                                <a:gd name="T2" fmla="*/ 2448 w 2448"/>
                                <a:gd name="T3" fmla="*/ 93 h 2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448" h="225">
                                  <a:moveTo>
                                    <a:pt x="0" y="225"/>
                                  </a:moveTo>
                                  <a:cubicBezTo>
                                    <a:pt x="937" y="0"/>
                                    <a:pt x="1829" y="24"/>
                                    <a:pt x="2448" y="93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FFFFFE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9" name="Group 43"/>
                          <wpg:cNvGrpSpPr>
                            <a:grpSpLocks/>
                          </wpg:cNvGrpSpPr>
                          <wpg:grpSpPr bwMode="auto">
                            <a:xfrm>
                              <a:off x="379" y="1618"/>
                              <a:ext cx="11517" cy="1393"/>
                              <a:chOff x="379" y="1618"/>
                              <a:chExt cx="11517" cy="1393"/>
                            </a:xfrm>
                          </wpg:grpSpPr>
                          <wps:wsp>
                            <wps:cNvPr id="10" name="Freeform 44"/>
                            <wps:cNvSpPr>
                              <a:spLocks/>
                            </wps:cNvSpPr>
                            <wps:spPr bwMode="auto">
                              <a:xfrm>
                                <a:off x="390" y="1739"/>
                                <a:ext cx="11506" cy="1272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69 h 269"/>
                                  <a:gd name="T2" fmla="*/ 2448 w 2448"/>
                                  <a:gd name="T3" fmla="*/ 47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69">
                                    <a:moveTo>
                                      <a:pt x="0" y="269"/>
                                    </a:moveTo>
                                    <a:cubicBezTo>
                                      <a:pt x="927" y="9"/>
                                      <a:pt x="1821" y="0"/>
                                      <a:pt x="2448" y="47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45"/>
                            <wps:cNvSpPr>
                              <a:spLocks/>
                            </wps:cNvSpPr>
                            <wps:spPr bwMode="auto">
                              <a:xfrm>
                                <a:off x="379" y="1618"/>
                                <a:ext cx="11506" cy="1163"/>
                              </a:xfrm>
                              <a:custGeom>
                                <a:avLst/>
                                <a:gdLst>
                                  <a:gd name="T0" fmla="*/ 0 w 2448"/>
                                  <a:gd name="T1" fmla="*/ 246 h 246"/>
                                  <a:gd name="T2" fmla="*/ 2448 w 2448"/>
                                  <a:gd name="T3" fmla="*/ 59 h 2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2448" h="246">
                                    <a:moveTo>
                                      <a:pt x="0" y="246"/>
                                    </a:moveTo>
                                    <a:cubicBezTo>
                                      <a:pt x="930" y="0"/>
                                      <a:pt x="1822" y="3"/>
                                      <a:pt x="2448" y="59"/>
                                    </a:cubicBez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FFFFFE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2" name="Freeform 46"/>
                        <wps:cNvSpPr>
                          <a:spLocks/>
                        </wps:cNvSpPr>
                        <wps:spPr bwMode="auto">
                          <a:xfrm>
                            <a:off x="390" y="1692"/>
                            <a:ext cx="11506" cy="1173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8" o:spid="_x0000_s1026" style="position:absolute;margin-left:-16.7pt;margin-top:-.15pt;width:575.85pt;height:72.35pt;z-index:251656704" coordorigin="379,1575" coordsize="11517,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">
              <v:shape id="Freeform 39" o:spid="_x0000_s1027" style="position:absolute;left:390;top:1575;width:11506;height:1173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5RXMIA&#10;AADaAAAADwAAAGRycy9kb3ducmV2LnhtbESPT4vCMBTE7wt+h/AEb2uqoKzVWERYUQ8u/gGvj+bZ&#10;ljYv3SbW+u3NwoLHYWZ+wyySzlSipcYVlhWMhhEI4tTqgjMFl/P35xcI55E1VpZJwZMcJMvexwJj&#10;bR98pPbkMxEg7GJUkHtfx1K6NCeDbmhr4uDdbGPQB9lkUjf4CHBTyXEUTaXBgsNCjjWtc0rL090o&#10;aH/8dHMsudjp2e/EXA+beh+NlRr0u9UchKfOv8P/7a1WMIG/K+EG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flFcwgAAANoAAAAPAAAAAAAAAAAAAAAAAJgCAABkcnMvZG93&#10;bnJldi54bWxQSwUGAAAAAAQABAD1AAAAhwMAAAAA&#10;" path="m2448,56c1822,1,929,,,248e" filled="f" strokecolor="#efb32f" strokeweight=".5pt">
                <v:stroke joinstyle="miter"/>
                <v:path arrowok="t" o:connecttype="custom" o:connectlocs="11506,265;0,1173" o:connectangles="0,0"/>
              </v:shape>
              <v:group id="Group 40" o:spid="_x0000_s1028" style="position:absolute;left:379;top:1629;width:11517;height:1393" coordorigin="379,1618" coordsize="11517,1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group id="Group 41" o:spid="_x0000_s1029" style="position:absolute;left:379;top:1618;width:11517;height:1393" coordorigin="379,1618" coordsize="11517,1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42" o:spid="_x0000_s1030" style="position:absolute;left:379;top:1708;width:11506;height:1064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wWcEA&#10;AADaAAAADwAAAGRycy9kb3ducmV2LnhtbERPy4rCMBTdC/5DuMLsNB1hpFSjyID4AnHqCLq7NHfa&#10;js1NaaLWvzcLweXhvCez1lTiRo0rLSv4HEQgiDOrS84V/B4W/RiE88gaK8uk4EEOZtNuZ4KJtnf+&#10;oVvqcxFC2CWooPC+TqR0WUEG3cDWxIH7s41BH2CTS93gPYSbSg6jaCQNlhwaCqzpu6Dskl6Ngv/d&#10;+bo5rk+X7Ve8j5f1sFoe5gulPnrtfAzCU+vf4pd7pRWEreFKuAFy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3cFnBAAAA2gAAAA8AAAAAAAAAAAAAAAAAmAIAAGRycy9kb3du&#10;cmV2LnhtbFBLBQYAAAAABAAEAPUAAACGAwAAAAA=&#10;" path="m,225c937,,1829,24,2448,93e" filled="f" strokecolor="#fffffe" strokeweight=".5pt">
                    <v:stroke joinstyle="miter"/>
                    <v:path arrowok="t" o:connecttype="custom" o:connectlocs="0,1064;11506,440" o:connectangles="0,0"/>
                  </v:shape>
                  <v:group id="Group 43" o:spid="_x0000_s1031" style="position:absolute;left:379;top:1618;width:11517;height:1393" coordorigin="379,1618" coordsize="11517,1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Freeform 44" o:spid="_x0000_s1032" style="position:absolute;left:390;top:1739;width:11506;height:1272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EW0MYA&#10;AADbAAAADwAAAGRycy9kb3ducmV2LnhtbESPT2vCQBDF7wW/wzJCb3WjhVqjq0hF8KKi9Q/ehuyY&#10;hGZnQ3bV+O07h0JvM7w37/1mMmtdpe7UhNKzgX4vAUWceVtybuDwvXz7BBUissXKMxl4UoDZtPMy&#10;wdT6B+/ovo+5khAOKRooYqxTrUNWkMPQ8zWxaFffOIyyNrm2DT4k3FV6kCQf2mHJ0lBgTV8FZT/7&#10;mzOwPL3fLovjth5teH7etM/+aLg+GvPabedjUJHa+G/+u15ZwRd6+UUG0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EW0MYAAADbAAAADwAAAAAAAAAAAAAAAACYAgAAZHJz&#10;L2Rvd25yZXYueG1sUEsFBgAAAAAEAAQA9QAAAIsDAAAAAA==&#10;" path="m,269c927,9,1821,,2448,47e" filled="f" strokecolor="#fffffe" strokeweight=".5pt">
                      <v:stroke joinstyle="miter"/>
                      <v:path arrowok="t" o:connecttype="custom" o:connectlocs="0,1272;11506,222" o:connectangles="0,0"/>
                    </v:shape>
                    <v:shape id="Freeform 45" o:spid="_x0000_s1033" style="position:absolute;left:379;top:1618;width:11506;height:1163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RFnb0A&#10;AADbAAAADwAAAGRycy9kb3ducmV2LnhtbERPSwrCMBDdC94hjOBOUxVFqlFEEHQh2OoBhmZsS5tJ&#10;aaLW2xtBcDeP9531tjO1eFLrSssKJuMIBHFmdcm5gtv1MFqCcB5ZY22ZFLzJwXbT760x1vbFCT1T&#10;n4sQwi5GBYX3TSylywoy6Ma2IQ7c3bYGfYBtLnWLrxBuajmNooU0WHJoKLChfUFZlT6MAnNM5lE1&#10;253OyzzNTu52r5KLVGo46HYrEJ46/xf/3Ecd5k/g+0s4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LRFnb0AAADbAAAADwAAAAAAAAAAAAAAAACYAgAAZHJzL2Rvd25yZXYu&#10;eG1sUEsFBgAAAAAEAAQA9QAAAIIDAAAAAA==&#10;" path="m,246c930,,1822,3,2448,59e" filled="f" strokecolor="#fffffe" strokeweight=".5pt">
                      <v:stroke joinstyle="miter"/>
                      <v:path arrowok="t" o:connecttype="custom" o:connectlocs="0,1163;11506,279" o:connectangles="0,0"/>
                    </v:shape>
                  </v:group>
                </v:group>
                <v:shape id="Freeform 46" o:spid="_x0000_s1034" style="position:absolute;left:390;top:1692;width:11506;height:1173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iKjsAA&#10;AADbAAAADwAAAGRycy9kb3ducmV2LnhtbERPTYvCMBC9C/6HMMLeNLWwotUoIqzselCsgtehGdti&#10;M6lNttZ/bxYWvM3jfc5i1ZlKtNS40rKC8SgCQZxZXXKu4Hz6Gk5BOI+ssbJMCp7kYLXs9xaYaPvg&#10;I7Wpz0UIYZeggsL7OpHSZQUZdCNbEwfuahuDPsAml7rBRwg3lYyjaCINlhwaCqxpU1B2S3+Ngvbg&#10;J9vjjcsfPbt/mst+W++iWKmPQbeeg/DU+bf43/2tw/wY/n4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7iKjsAAAADbAAAADwAAAAAAAAAAAAAAAACYAgAAZHJzL2Rvd25y&#10;ZXYueG1sUEsFBgAAAAAEAAQA9QAAAIUDAAAAAA==&#10;" path="m,248c929,,1821,1,2448,55e" filled="f" strokecolor="#efb32f" strokeweight=".5pt">
                  <v:stroke joinstyle="miter"/>
                  <v:path arrowok="t" o:connecttype="custom" o:connectlocs="0,1173;11506,260" o:connectangles="0,0"/>
                </v:shape>
              </v:group>
            </v:group>
          </w:pict>
        </mc:Fallback>
      </mc:AlternateContent>
    </w:r>
    <w:r w:rsidR="00CF0053" w:rsidRPr="00566240">
      <w:rPr>
        <w:sz w:val="19"/>
        <w:szCs w:val="19"/>
      </w:rPr>
      <w:br w:type="page"/>
    </w:r>
  </w:p>
  <w:p w:rsidR="00B33BDB" w:rsidRPr="00566240" w:rsidRDefault="00284C2E">
    <w:pPr>
      <w:pStyle w:val="Header"/>
      <w:rPr>
        <w:sz w:val="19"/>
        <w:szCs w:val="19"/>
      </w:rPr>
    </w:pPr>
    <w:r>
      <w:rPr>
        <w:noProof/>
      </w:rPr>
      <w:drawing>
        <wp:anchor distT="36576" distB="36576" distL="36576" distR="36576" simplePos="0" relativeHeight="251661824" behindDoc="1" locked="0" layoutInCell="1" allowOverlap="1">
          <wp:simplePos x="0" y="0"/>
          <wp:positionH relativeFrom="column">
            <wp:posOffset>1560195</wp:posOffset>
          </wp:positionH>
          <wp:positionV relativeFrom="paragraph">
            <wp:posOffset>8053070</wp:posOffset>
          </wp:positionV>
          <wp:extent cx="5536565" cy="771525"/>
          <wp:effectExtent l="0" t="0" r="0" b="0"/>
          <wp:wrapNone/>
          <wp:docPr id="19" name="Picture 51" descr="FN99807-IMG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FN99807-IMG0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43" r="208" b="29468"/>
                  <a:stretch>
                    <a:fillRect/>
                  </a:stretch>
                </pic:blipFill>
                <pic:spPr bwMode="auto">
                  <a:xfrm>
                    <a:off x="0" y="0"/>
                    <a:ext cx="553656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 algn="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B140D"/>
    <w:multiLevelType w:val="hybridMultilevel"/>
    <w:tmpl w:val="F29280B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1D6CAE"/>
    <w:multiLevelType w:val="hybridMultilevel"/>
    <w:tmpl w:val="237EED0E"/>
    <w:lvl w:ilvl="0" w:tplc="04090005">
      <w:start w:val="1"/>
      <w:numFmt w:val="bullet"/>
      <w:lvlText w:val=""/>
      <w:lvlJc w:val="left"/>
      <w:pPr>
        <w:tabs>
          <w:tab w:val="num" w:pos="2668"/>
        </w:tabs>
        <w:ind w:left="266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388"/>
        </w:tabs>
        <w:ind w:left="33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108"/>
        </w:tabs>
        <w:ind w:left="410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828"/>
        </w:tabs>
        <w:ind w:left="482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548"/>
        </w:tabs>
        <w:ind w:left="55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268"/>
        </w:tabs>
        <w:ind w:left="626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988"/>
        </w:tabs>
        <w:ind w:left="698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708"/>
        </w:tabs>
        <w:ind w:left="77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428"/>
        </w:tabs>
        <w:ind w:left="8428" w:hanging="360"/>
      </w:pPr>
      <w:rPr>
        <w:rFonts w:ascii="Wingdings" w:hAnsi="Wingdings" w:cs="Wingdings" w:hint="default"/>
      </w:rPr>
    </w:lvl>
  </w:abstractNum>
  <w:abstractNum w:abstractNumId="2">
    <w:nsid w:val="18D54BE1"/>
    <w:multiLevelType w:val="hybridMultilevel"/>
    <w:tmpl w:val="67E66C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A64B64"/>
    <w:multiLevelType w:val="hybridMultilevel"/>
    <w:tmpl w:val="8CE8223C"/>
    <w:lvl w:ilvl="0" w:tplc="04090001">
      <w:start w:val="1"/>
      <w:numFmt w:val="bullet"/>
      <w:lvlText w:val=""/>
      <w:lvlJc w:val="left"/>
      <w:pPr>
        <w:tabs>
          <w:tab w:val="num" w:pos="732"/>
        </w:tabs>
        <w:ind w:left="7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52"/>
        </w:tabs>
        <w:ind w:left="145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2"/>
        </w:tabs>
        <w:ind w:left="21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2"/>
        </w:tabs>
        <w:ind w:left="28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12"/>
        </w:tabs>
        <w:ind w:left="361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32"/>
        </w:tabs>
        <w:ind w:left="43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52"/>
        </w:tabs>
        <w:ind w:left="50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72"/>
        </w:tabs>
        <w:ind w:left="577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92"/>
        </w:tabs>
        <w:ind w:left="6492" w:hanging="360"/>
      </w:pPr>
      <w:rPr>
        <w:rFonts w:ascii="Wingdings" w:hAnsi="Wingdings" w:hint="default"/>
      </w:rPr>
    </w:lvl>
  </w:abstractNum>
  <w:abstractNum w:abstractNumId="4">
    <w:nsid w:val="28B43E79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320D5D4B"/>
    <w:multiLevelType w:val="hybridMultilevel"/>
    <w:tmpl w:val="98A0BDF4"/>
    <w:lvl w:ilvl="0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620"/>
        </w:tabs>
        <w:ind w:left="7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340"/>
        </w:tabs>
        <w:ind w:left="8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060"/>
        </w:tabs>
        <w:ind w:left="9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780"/>
        </w:tabs>
        <w:ind w:left="9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500"/>
        </w:tabs>
        <w:ind w:left="10500" w:hanging="360"/>
      </w:pPr>
      <w:rPr>
        <w:rFonts w:ascii="Wingdings" w:hAnsi="Wingdings" w:hint="default"/>
      </w:rPr>
    </w:lvl>
  </w:abstractNum>
  <w:abstractNum w:abstractNumId="6">
    <w:nsid w:val="359D0ECC"/>
    <w:multiLevelType w:val="hybridMultilevel"/>
    <w:tmpl w:val="A8EE5D68"/>
    <w:lvl w:ilvl="0" w:tplc="04090005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748"/>
        </w:tabs>
        <w:ind w:left="37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468"/>
        </w:tabs>
        <w:ind w:left="446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188"/>
        </w:tabs>
        <w:ind w:left="518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908"/>
        </w:tabs>
        <w:ind w:left="590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628"/>
        </w:tabs>
        <w:ind w:left="662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348"/>
        </w:tabs>
        <w:ind w:left="734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068"/>
        </w:tabs>
        <w:ind w:left="806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788"/>
        </w:tabs>
        <w:ind w:left="8788" w:hanging="360"/>
      </w:pPr>
      <w:rPr>
        <w:rFonts w:ascii="Wingdings" w:hAnsi="Wingdings" w:cs="Wingdings" w:hint="default"/>
      </w:rPr>
    </w:lvl>
  </w:abstractNum>
  <w:abstractNum w:abstractNumId="7">
    <w:nsid w:val="370218F3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558E75B8"/>
    <w:multiLevelType w:val="hybridMultilevel"/>
    <w:tmpl w:val="AC20C9A4"/>
    <w:lvl w:ilvl="0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9">
    <w:nsid w:val="66063344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>
    <w:nsid w:val="70CE6ACD"/>
    <w:multiLevelType w:val="hybridMultilevel"/>
    <w:tmpl w:val="3794A0F6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>
    <w:nsid w:val="7130066E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739B5FFB"/>
    <w:multiLevelType w:val="hybridMultilevel"/>
    <w:tmpl w:val="ED34987A"/>
    <w:lvl w:ilvl="0" w:tplc="6EA2BA26">
      <w:start w:val="1"/>
      <w:numFmt w:val="decimal"/>
      <w:lvlText w:val="%1."/>
      <w:lvlJc w:val="left"/>
      <w:pPr>
        <w:ind w:left="36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>
    <w:nsid w:val="79A80775"/>
    <w:multiLevelType w:val="hybridMultilevel"/>
    <w:tmpl w:val="7C24EE66"/>
    <w:lvl w:ilvl="0" w:tplc="46A69E7C">
      <w:start w:val="2001"/>
      <w:numFmt w:val="bullet"/>
      <w:lvlText w:val="-"/>
      <w:lvlJc w:val="left"/>
      <w:pPr>
        <w:ind w:left="598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  <w:num w:numId="11">
    <w:abstractNumId w:val="12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8A5"/>
    <w:rsid w:val="00000390"/>
    <w:rsid w:val="0001081A"/>
    <w:rsid w:val="00023838"/>
    <w:rsid w:val="00030486"/>
    <w:rsid w:val="0003258C"/>
    <w:rsid w:val="00040401"/>
    <w:rsid w:val="0004381B"/>
    <w:rsid w:val="000730C0"/>
    <w:rsid w:val="00081820"/>
    <w:rsid w:val="00093959"/>
    <w:rsid w:val="000971AB"/>
    <w:rsid w:val="000A0027"/>
    <w:rsid w:val="000A7B86"/>
    <w:rsid w:val="000B3A41"/>
    <w:rsid w:val="000C643E"/>
    <w:rsid w:val="000D241D"/>
    <w:rsid w:val="000D53AB"/>
    <w:rsid w:val="000D5A70"/>
    <w:rsid w:val="000D61D3"/>
    <w:rsid w:val="000E28B9"/>
    <w:rsid w:val="000F05AA"/>
    <w:rsid w:val="00123F1A"/>
    <w:rsid w:val="00130D1B"/>
    <w:rsid w:val="001401A6"/>
    <w:rsid w:val="00152021"/>
    <w:rsid w:val="00156A17"/>
    <w:rsid w:val="00167933"/>
    <w:rsid w:val="00172D77"/>
    <w:rsid w:val="001959B1"/>
    <w:rsid w:val="001C1296"/>
    <w:rsid w:val="001C2A3C"/>
    <w:rsid w:val="001C795C"/>
    <w:rsid w:val="001C7A94"/>
    <w:rsid w:val="001E7B50"/>
    <w:rsid w:val="001F08C0"/>
    <w:rsid w:val="001F4789"/>
    <w:rsid w:val="001F55DC"/>
    <w:rsid w:val="00202556"/>
    <w:rsid w:val="002060AF"/>
    <w:rsid w:val="002226D2"/>
    <w:rsid w:val="00224E87"/>
    <w:rsid w:val="002361BA"/>
    <w:rsid w:val="00236F0B"/>
    <w:rsid w:val="002377BB"/>
    <w:rsid w:val="00255F1D"/>
    <w:rsid w:val="00260218"/>
    <w:rsid w:val="00264F55"/>
    <w:rsid w:val="00270E5C"/>
    <w:rsid w:val="0027433A"/>
    <w:rsid w:val="00277508"/>
    <w:rsid w:val="00281333"/>
    <w:rsid w:val="002814AE"/>
    <w:rsid w:val="00284C2E"/>
    <w:rsid w:val="002A10B1"/>
    <w:rsid w:val="002A42F8"/>
    <w:rsid w:val="002A7863"/>
    <w:rsid w:val="002B6838"/>
    <w:rsid w:val="002D258B"/>
    <w:rsid w:val="002E0C6D"/>
    <w:rsid w:val="002E122D"/>
    <w:rsid w:val="0030010B"/>
    <w:rsid w:val="00302B63"/>
    <w:rsid w:val="003072D4"/>
    <w:rsid w:val="00317B9C"/>
    <w:rsid w:val="0032140B"/>
    <w:rsid w:val="00327224"/>
    <w:rsid w:val="00331475"/>
    <w:rsid w:val="0033460B"/>
    <w:rsid w:val="00342A57"/>
    <w:rsid w:val="003512B4"/>
    <w:rsid w:val="003519F3"/>
    <w:rsid w:val="00362610"/>
    <w:rsid w:val="00364CA4"/>
    <w:rsid w:val="003664D9"/>
    <w:rsid w:val="00390784"/>
    <w:rsid w:val="00391BB0"/>
    <w:rsid w:val="003966FE"/>
    <w:rsid w:val="003A03E9"/>
    <w:rsid w:val="003A5B93"/>
    <w:rsid w:val="003C4E33"/>
    <w:rsid w:val="003C63B6"/>
    <w:rsid w:val="003E0BF6"/>
    <w:rsid w:val="003E623A"/>
    <w:rsid w:val="003E7315"/>
    <w:rsid w:val="003F2276"/>
    <w:rsid w:val="00405F2C"/>
    <w:rsid w:val="00413519"/>
    <w:rsid w:val="0041451B"/>
    <w:rsid w:val="00417A16"/>
    <w:rsid w:val="004206AC"/>
    <w:rsid w:val="00422339"/>
    <w:rsid w:val="00433363"/>
    <w:rsid w:val="00441AE6"/>
    <w:rsid w:val="00442AE4"/>
    <w:rsid w:val="00447ED0"/>
    <w:rsid w:val="00450C65"/>
    <w:rsid w:val="0045615A"/>
    <w:rsid w:val="00457CF8"/>
    <w:rsid w:val="00461E91"/>
    <w:rsid w:val="004A3DFB"/>
    <w:rsid w:val="004D0A2B"/>
    <w:rsid w:val="004F2E6C"/>
    <w:rsid w:val="005011AF"/>
    <w:rsid w:val="005276BD"/>
    <w:rsid w:val="005328EE"/>
    <w:rsid w:val="005350DE"/>
    <w:rsid w:val="00560EC3"/>
    <w:rsid w:val="00561C3B"/>
    <w:rsid w:val="00572E55"/>
    <w:rsid w:val="00574931"/>
    <w:rsid w:val="00595198"/>
    <w:rsid w:val="005A6C50"/>
    <w:rsid w:val="005C55DD"/>
    <w:rsid w:val="005D0F96"/>
    <w:rsid w:val="005E1532"/>
    <w:rsid w:val="005E1AEC"/>
    <w:rsid w:val="005E6BD0"/>
    <w:rsid w:val="0061052A"/>
    <w:rsid w:val="00611501"/>
    <w:rsid w:val="00641999"/>
    <w:rsid w:val="00651BEF"/>
    <w:rsid w:val="00663A1E"/>
    <w:rsid w:val="0066786B"/>
    <w:rsid w:val="006836C3"/>
    <w:rsid w:val="00690C29"/>
    <w:rsid w:val="006A3470"/>
    <w:rsid w:val="006C4542"/>
    <w:rsid w:val="006D22F2"/>
    <w:rsid w:val="006E3657"/>
    <w:rsid w:val="006E5631"/>
    <w:rsid w:val="006F243B"/>
    <w:rsid w:val="006F2B22"/>
    <w:rsid w:val="006F3C3C"/>
    <w:rsid w:val="006F7124"/>
    <w:rsid w:val="006F7C33"/>
    <w:rsid w:val="0071208D"/>
    <w:rsid w:val="00713F6C"/>
    <w:rsid w:val="007150B9"/>
    <w:rsid w:val="007200C9"/>
    <w:rsid w:val="007347A0"/>
    <w:rsid w:val="007404AD"/>
    <w:rsid w:val="00745FCD"/>
    <w:rsid w:val="007474D1"/>
    <w:rsid w:val="00753BF7"/>
    <w:rsid w:val="00756950"/>
    <w:rsid w:val="00757C7C"/>
    <w:rsid w:val="007659D8"/>
    <w:rsid w:val="0076601F"/>
    <w:rsid w:val="00783A65"/>
    <w:rsid w:val="007A17EF"/>
    <w:rsid w:val="007B716C"/>
    <w:rsid w:val="007D3E82"/>
    <w:rsid w:val="007D611A"/>
    <w:rsid w:val="007D6BB8"/>
    <w:rsid w:val="007F3624"/>
    <w:rsid w:val="008033A8"/>
    <w:rsid w:val="00804CBE"/>
    <w:rsid w:val="00814706"/>
    <w:rsid w:val="00814EE0"/>
    <w:rsid w:val="00817B33"/>
    <w:rsid w:val="008430DE"/>
    <w:rsid w:val="00844328"/>
    <w:rsid w:val="00852340"/>
    <w:rsid w:val="008622FD"/>
    <w:rsid w:val="0087472B"/>
    <w:rsid w:val="008818E3"/>
    <w:rsid w:val="00886F61"/>
    <w:rsid w:val="00894693"/>
    <w:rsid w:val="008A1EFC"/>
    <w:rsid w:val="008B0052"/>
    <w:rsid w:val="008B3D35"/>
    <w:rsid w:val="008B4706"/>
    <w:rsid w:val="008B53CF"/>
    <w:rsid w:val="008C6C51"/>
    <w:rsid w:val="008C7781"/>
    <w:rsid w:val="008D1E1C"/>
    <w:rsid w:val="008D3115"/>
    <w:rsid w:val="008D3FFC"/>
    <w:rsid w:val="008E10D0"/>
    <w:rsid w:val="008E725F"/>
    <w:rsid w:val="008F020B"/>
    <w:rsid w:val="008F1B22"/>
    <w:rsid w:val="009168F6"/>
    <w:rsid w:val="00947A68"/>
    <w:rsid w:val="0095056B"/>
    <w:rsid w:val="00975ECC"/>
    <w:rsid w:val="00986159"/>
    <w:rsid w:val="009A0A4D"/>
    <w:rsid w:val="009C6C7D"/>
    <w:rsid w:val="009E5513"/>
    <w:rsid w:val="009F15C2"/>
    <w:rsid w:val="00A15806"/>
    <w:rsid w:val="00A249F0"/>
    <w:rsid w:val="00A32CF0"/>
    <w:rsid w:val="00A51242"/>
    <w:rsid w:val="00A529BA"/>
    <w:rsid w:val="00A54370"/>
    <w:rsid w:val="00A66F3C"/>
    <w:rsid w:val="00A838BB"/>
    <w:rsid w:val="00A86FF9"/>
    <w:rsid w:val="00A93319"/>
    <w:rsid w:val="00AC341E"/>
    <w:rsid w:val="00AC485B"/>
    <w:rsid w:val="00AC577F"/>
    <w:rsid w:val="00AF25DD"/>
    <w:rsid w:val="00AF3F18"/>
    <w:rsid w:val="00AF7095"/>
    <w:rsid w:val="00AF7C6C"/>
    <w:rsid w:val="00B3254A"/>
    <w:rsid w:val="00B33BDB"/>
    <w:rsid w:val="00B377A3"/>
    <w:rsid w:val="00B4116D"/>
    <w:rsid w:val="00B448B7"/>
    <w:rsid w:val="00B52636"/>
    <w:rsid w:val="00B73003"/>
    <w:rsid w:val="00B96D45"/>
    <w:rsid w:val="00BA71A5"/>
    <w:rsid w:val="00BB3C5D"/>
    <w:rsid w:val="00BC0616"/>
    <w:rsid w:val="00BC6BC5"/>
    <w:rsid w:val="00BE4006"/>
    <w:rsid w:val="00BF7539"/>
    <w:rsid w:val="00C137A4"/>
    <w:rsid w:val="00C17725"/>
    <w:rsid w:val="00C231B0"/>
    <w:rsid w:val="00C256A0"/>
    <w:rsid w:val="00C44AE5"/>
    <w:rsid w:val="00C45E74"/>
    <w:rsid w:val="00CE2A78"/>
    <w:rsid w:val="00CF0053"/>
    <w:rsid w:val="00D34C34"/>
    <w:rsid w:val="00D34D21"/>
    <w:rsid w:val="00D579E9"/>
    <w:rsid w:val="00D60089"/>
    <w:rsid w:val="00D707C7"/>
    <w:rsid w:val="00D73EA9"/>
    <w:rsid w:val="00D75665"/>
    <w:rsid w:val="00D77428"/>
    <w:rsid w:val="00D77D2D"/>
    <w:rsid w:val="00D8025D"/>
    <w:rsid w:val="00D955EF"/>
    <w:rsid w:val="00DC3A62"/>
    <w:rsid w:val="00DC3F14"/>
    <w:rsid w:val="00DD7140"/>
    <w:rsid w:val="00DE32ED"/>
    <w:rsid w:val="00DF65F9"/>
    <w:rsid w:val="00E04C78"/>
    <w:rsid w:val="00E211C5"/>
    <w:rsid w:val="00E26757"/>
    <w:rsid w:val="00E278DA"/>
    <w:rsid w:val="00E401A2"/>
    <w:rsid w:val="00E42038"/>
    <w:rsid w:val="00E4579F"/>
    <w:rsid w:val="00E511FA"/>
    <w:rsid w:val="00E5272F"/>
    <w:rsid w:val="00E61389"/>
    <w:rsid w:val="00E815BB"/>
    <w:rsid w:val="00E83D53"/>
    <w:rsid w:val="00E87635"/>
    <w:rsid w:val="00EA18A5"/>
    <w:rsid w:val="00EA6285"/>
    <w:rsid w:val="00EB59C7"/>
    <w:rsid w:val="00EB7B02"/>
    <w:rsid w:val="00EC40FB"/>
    <w:rsid w:val="00EC6D22"/>
    <w:rsid w:val="00ED21C4"/>
    <w:rsid w:val="00F30D4F"/>
    <w:rsid w:val="00F46325"/>
    <w:rsid w:val="00F53303"/>
    <w:rsid w:val="00F53F9A"/>
    <w:rsid w:val="00F6238B"/>
    <w:rsid w:val="00F64394"/>
    <w:rsid w:val="00F64FEA"/>
    <w:rsid w:val="00F82318"/>
    <w:rsid w:val="00F91A16"/>
    <w:rsid w:val="00F94147"/>
    <w:rsid w:val="00F96189"/>
    <w:rsid w:val="00FB68A0"/>
    <w:rsid w:val="00FB6DA2"/>
    <w:rsid w:val="00FB6ED8"/>
    <w:rsid w:val="00FB7745"/>
    <w:rsid w:val="00FC1314"/>
    <w:rsid w:val="00FC3066"/>
    <w:rsid w:val="00FC3A76"/>
    <w:rsid w:val="00FD4B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276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66F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HeaderChar">
    <w:name w:val="Header Char"/>
    <w:link w:val="Header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FooterChar">
    <w:name w:val="Footer Char"/>
    <w:link w:val="Footer"/>
    <w:uiPriority w:val="99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character" w:styleId="Hyperlink">
    <w:name w:val="Hyperlink"/>
    <w:unhideWhenUsed/>
    <w:rsid w:val="00172D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5FC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A10B1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753BF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753BF7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rsid w:val="00422339"/>
    <w:pPr>
      <w:spacing w:after="0" w:line="240" w:lineRule="auto"/>
      <w:jc w:val="right"/>
    </w:pPr>
    <w:rPr>
      <w:rFonts w:ascii="Arial Narrow" w:eastAsia="Times New Roman" w:hAnsi="Arial Narrow"/>
      <w:szCs w:val="24"/>
    </w:rPr>
  </w:style>
  <w:style w:type="character" w:customStyle="1" w:styleId="BodyTextChar">
    <w:name w:val="Body Text Char"/>
    <w:link w:val="BodyText"/>
    <w:rsid w:val="00422339"/>
    <w:rPr>
      <w:rFonts w:ascii="Arial Narrow" w:eastAsia="Times New Roman" w:hAnsi="Arial Narrow"/>
      <w:sz w:val="22"/>
      <w:szCs w:val="24"/>
    </w:rPr>
  </w:style>
  <w:style w:type="character" w:customStyle="1" w:styleId="Heading3Char">
    <w:name w:val="Heading 3 Char"/>
    <w:link w:val="Heading3"/>
    <w:uiPriority w:val="9"/>
    <w:semiHidden/>
    <w:rsid w:val="003966FE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AE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7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276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966F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2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HeaderChar">
    <w:name w:val="Header Char"/>
    <w:link w:val="Header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72D77"/>
    <w:pPr>
      <w:tabs>
        <w:tab w:val="center" w:pos="4680"/>
        <w:tab w:val="right" w:pos="9360"/>
      </w:tabs>
      <w:spacing w:after="0" w:line="240" w:lineRule="auto"/>
      <w:ind w:left="2880"/>
    </w:pPr>
    <w:rPr>
      <w:rFonts w:ascii="Arial" w:eastAsia="Times New Roman" w:hAnsi="Arial"/>
      <w:color w:val="212120"/>
      <w:kern w:val="28"/>
      <w:sz w:val="20"/>
      <w:szCs w:val="20"/>
    </w:rPr>
  </w:style>
  <w:style w:type="character" w:customStyle="1" w:styleId="FooterChar">
    <w:name w:val="Footer Char"/>
    <w:link w:val="Footer"/>
    <w:uiPriority w:val="99"/>
    <w:rsid w:val="00172D77"/>
    <w:rPr>
      <w:rFonts w:ascii="Arial" w:eastAsia="Times New Roman" w:hAnsi="Arial" w:cs="Times New Roman"/>
      <w:color w:val="212120"/>
      <w:kern w:val="28"/>
      <w:sz w:val="20"/>
      <w:szCs w:val="20"/>
    </w:rPr>
  </w:style>
  <w:style w:type="character" w:styleId="Hyperlink">
    <w:name w:val="Hyperlink"/>
    <w:unhideWhenUsed/>
    <w:rsid w:val="00172D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45FCD"/>
    <w:pPr>
      <w:ind w:left="720"/>
      <w:contextualSpacing/>
    </w:pPr>
  </w:style>
  <w:style w:type="character" w:styleId="FollowedHyperlink">
    <w:name w:val="FollowedHyperlink"/>
    <w:uiPriority w:val="99"/>
    <w:semiHidden/>
    <w:unhideWhenUsed/>
    <w:rsid w:val="002A10B1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rsid w:val="00753BF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753BF7"/>
    <w:rPr>
      <w:rFonts w:ascii="Courier New" w:eastAsia="Times New Roman" w:hAnsi="Courier New" w:cs="Courier New"/>
    </w:rPr>
  </w:style>
  <w:style w:type="paragraph" w:styleId="BodyText">
    <w:name w:val="Body Text"/>
    <w:basedOn w:val="Normal"/>
    <w:link w:val="BodyTextChar"/>
    <w:rsid w:val="00422339"/>
    <w:pPr>
      <w:spacing w:after="0" w:line="240" w:lineRule="auto"/>
      <w:jc w:val="right"/>
    </w:pPr>
    <w:rPr>
      <w:rFonts w:ascii="Arial Narrow" w:eastAsia="Times New Roman" w:hAnsi="Arial Narrow"/>
      <w:szCs w:val="24"/>
    </w:rPr>
  </w:style>
  <w:style w:type="character" w:customStyle="1" w:styleId="BodyTextChar">
    <w:name w:val="Body Text Char"/>
    <w:link w:val="BodyText"/>
    <w:rsid w:val="00422339"/>
    <w:rPr>
      <w:rFonts w:ascii="Arial Narrow" w:eastAsia="Times New Roman" w:hAnsi="Arial Narrow"/>
      <w:sz w:val="22"/>
      <w:szCs w:val="24"/>
    </w:rPr>
  </w:style>
  <w:style w:type="character" w:customStyle="1" w:styleId="Heading3Char">
    <w:name w:val="Heading 3 Char"/>
    <w:link w:val="Heading3"/>
    <w:uiPriority w:val="9"/>
    <w:semiHidden/>
    <w:rsid w:val="003966FE"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41AE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276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ohungtuan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media/image10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KMS\Docs\Candidate%20Pool\CVs%20in%20KMS%20format\Profil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Profile Template.dot</Template>
  <TotalTime>36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</vt:lpstr>
    </vt:vector>
  </TitlesOfParts>
  <Company>kms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/>
  <cp:lastModifiedBy>Vo Hung Tuan</cp:lastModifiedBy>
  <cp:revision>34</cp:revision>
  <dcterms:created xsi:type="dcterms:W3CDTF">2016-09-09T13:17:00Z</dcterms:created>
  <dcterms:modified xsi:type="dcterms:W3CDTF">2016-09-09T13:53:00Z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0x0101009759A490D3504D4C96E17184662E0ECB</vt:lpwstr>
  </property>
</Properties>
</file>